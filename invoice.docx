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Layout table to enter Logo, Invoice number, Date, Expiration Date, Company Name and Slogan, Address, Phone and Fax numbers, and Email address"/>
      </w:tblPr>
      <w:tblGrid>
        <w:gridCol w:w="5936"/>
        <w:gridCol w:w="4000"/>
      </w:tblGrid>
      <w:tr w:rsidR="00BE5B9D" w:rsidRPr="00BE5B9D" w14:paraId="4DC5DC1B" w14:textId="77777777" w:rsidTr="00356198">
        <w:trPr>
          <w:trHeight w:val="668"/>
        </w:trPr>
        <w:tc>
          <w:tcPr>
            <w:tcW w:w="5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  <w:vAlign w:val="center"/>
          </w:tcPr>
          <w:p w14:paraId="63DBD154" w14:textId="77777777" w:rsidR="00990269" w:rsidRPr="00356198" w:rsidRDefault="00BF0331" w:rsidP="00356198">
            <w:pPr>
              <w:pStyle w:val="Name"/>
              <w:framePr w:hSpace="0" w:wrap="auto" w:hAnchor="text" w:yAlign="inline"/>
            </w:pPr>
            <w:sdt>
              <w:sdtPr>
                <w:id w:val="722881107"/>
                <w:placeholder>
                  <w:docPart w:val="EBEA9C78D4074AA784665E8B25279B3C"/>
                </w:placeholder>
                <w:showingPlcHdr/>
                <w15:appearance w15:val="hidden"/>
              </w:sdtPr>
              <w:sdtEndPr/>
              <w:sdtContent>
                <w:r w:rsidR="00356198" w:rsidRPr="00356198">
                  <w:t>Relecloud</w:t>
                </w:r>
              </w:sdtContent>
            </w:sdt>
            <w:r w:rsidR="00356198">
              <w:t xml:space="preserve"> </w:t>
            </w:r>
          </w:p>
          <w:p w14:paraId="02FA5D82" w14:textId="77777777" w:rsidR="009C5836" w:rsidRPr="00BE5B9D" w:rsidRDefault="00BF0331" w:rsidP="00DA16F4">
            <w:pPr>
              <w:pStyle w:val="Tagline"/>
              <w:framePr w:wrap="around"/>
              <w:rPr>
                <w:color w:val="731B1C" w:themeColor="text2" w:themeShade="80"/>
              </w:rPr>
            </w:pPr>
            <w:sdt>
              <w:sdtPr>
                <w:rPr>
                  <w:color w:val="731B1C" w:themeColor="text2" w:themeShade="80"/>
                </w:rPr>
                <w:id w:val="212007993"/>
                <w:placeholder>
                  <w:docPart w:val="C72F02192C0C41B8B04B1C56FF24D5EF"/>
                </w:placeholder>
                <w:showingPlcHdr/>
                <w15:appearance w15:val="hidden"/>
              </w:sdtPr>
              <w:sdtEndPr/>
              <w:sdtContent>
                <w:r w:rsidR="00356198" w:rsidRPr="00356198">
                  <w:t xml:space="preserve">Safely storing the world’s data </w:t>
                </w:r>
              </w:sdtContent>
            </w:sdt>
            <w:r w:rsidR="00356198">
              <w:rPr>
                <w:color w:val="731B1C" w:themeColor="text2" w:themeShade="80"/>
              </w:rPr>
              <w:t xml:space="preserve"> </w:t>
            </w: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E1FD78" w14:textId="77777777" w:rsidR="009C5836" w:rsidRPr="00356198" w:rsidRDefault="00BF0331" w:rsidP="00356198">
            <w:pPr>
              <w:pStyle w:val="Heading1"/>
            </w:pPr>
            <w:sdt>
              <w:sdtPr>
                <w:alias w:val="Quote:"/>
                <w:tag w:val="Quote:"/>
                <w:id w:val="-1200705054"/>
                <w:placeholder>
                  <w:docPart w:val="8C755186F2DA4A06AD4C374E5D02E98D"/>
                </w:placeholder>
                <w:temporary/>
                <w:showingPlcHdr/>
                <w15:appearance w15:val="hidden"/>
              </w:sdtPr>
              <w:sdtEndPr/>
              <w:sdtContent>
                <w:r w:rsidR="007501D0" w:rsidRPr="00356198">
                  <w:t>QUOTE</w:t>
                </w:r>
              </w:sdtContent>
            </w:sdt>
          </w:p>
        </w:tc>
      </w:tr>
      <w:tr w:rsidR="009C5836" w:rsidRPr="001E3C2E" w14:paraId="09434A88" w14:textId="77777777" w:rsidTr="00356198">
        <w:trPr>
          <w:trHeight w:val="633"/>
        </w:trPr>
        <w:tc>
          <w:tcPr>
            <w:tcW w:w="59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</w:tcPr>
          <w:p w14:paraId="3A99DDC9" w14:textId="77777777" w:rsidR="001C1E74" w:rsidRDefault="00BF0331" w:rsidP="00356198">
            <w:sdt>
              <w:sdtPr>
                <w:id w:val="-444381277"/>
                <w:placeholder>
                  <w:docPart w:val="52842298331C4F47BB0BD483A0A788DB"/>
                </w:placeholder>
                <w:showingPlcHdr/>
                <w15:appearance w15:val="hidden"/>
              </w:sdtPr>
              <w:sdtEndPr/>
              <w:sdtContent>
                <w:r w:rsidR="00356198" w:rsidRPr="00356198">
                  <w:t>4321 Maplewood Ave., Nashville, TN 12345</w:t>
                </w:r>
              </w:sdtContent>
            </w:sdt>
            <w:r w:rsidR="00356198">
              <w:t xml:space="preserve"> </w:t>
            </w:r>
          </w:p>
          <w:p w14:paraId="3BDE4A07" w14:textId="77777777" w:rsidR="009E3C70" w:rsidRDefault="00BF0331" w:rsidP="00356198">
            <w:sdt>
              <w:sdtPr>
                <w:id w:val="2012952274"/>
                <w:placeholder>
                  <w:docPart w:val="C54765E2DD164FC1A0F7FD457508BF32"/>
                </w:placeholder>
                <w:showingPlcHdr/>
                <w15:appearance w15:val="hidden"/>
              </w:sdtPr>
              <w:sdtEndPr/>
              <w:sdtContent>
                <w:r w:rsidR="00356198" w:rsidRPr="00356198">
                  <w:t>(123) 456-7890</w:t>
                </w:r>
              </w:sdtContent>
            </w:sdt>
            <w:r w:rsidR="009E3C70" w:rsidRPr="009E3C70">
              <w:t xml:space="preserve">| </w:t>
            </w:r>
            <w:sdt>
              <w:sdtPr>
                <w:id w:val="-113831012"/>
                <w:placeholder>
                  <w:docPart w:val="AF98D04FAB6E4CDB8E7CB1A6567C3020"/>
                </w:placeholder>
                <w:showingPlcHdr/>
                <w15:appearance w15:val="hidden"/>
              </w:sdtPr>
              <w:sdtEndPr/>
              <w:sdtContent>
                <w:r w:rsidR="00356198" w:rsidRPr="00356198">
                  <w:t>(123) 456-7891</w:t>
                </w:r>
              </w:sdtContent>
            </w:sdt>
          </w:p>
          <w:p w14:paraId="59CAB87F" w14:textId="77777777" w:rsidR="000E5CE9" w:rsidRDefault="00BF0331" w:rsidP="00356198">
            <w:sdt>
              <w:sdtPr>
                <w:id w:val="707612331"/>
                <w:placeholder>
                  <w:docPart w:val="4C5F833BC9064F7697FEC8CB8CF7887A"/>
                </w:placeholder>
                <w:showingPlcHdr/>
                <w15:appearance w15:val="hidden"/>
              </w:sdtPr>
              <w:sdtEndPr/>
              <w:sdtContent>
                <w:r w:rsidR="00356198" w:rsidRPr="00356198">
                  <w:t>relecloud@example.com</w:t>
                </w:r>
              </w:sdtContent>
            </w:sdt>
            <w:r w:rsidR="00356198">
              <w:t xml:space="preserve"> </w:t>
            </w:r>
          </w:p>
        </w:tc>
        <w:tc>
          <w:tcPr>
            <w:tcW w:w="3996" w:type="dxa"/>
            <w:tcBorders>
              <w:top w:val="nil"/>
              <w:bottom w:val="nil"/>
            </w:tcBorders>
            <w:shd w:val="clear" w:color="auto" w:fill="auto"/>
          </w:tcPr>
          <w:p w14:paraId="5114C4B1" w14:textId="77777777" w:rsidR="009C5836" w:rsidRPr="00356198" w:rsidRDefault="00BF0331" w:rsidP="00356198">
            <w:pPr>
              <w:pStyle w:val="DateandNumber"/>
            </w:pPr>
            <w:sdt>
              <w:sdtPr>
                <w:alias w:val="Invoice #:"/>
                <w:tag w:val="Invoice #:"/>
                <w:id w:val="740293777"/>
                <w:placeholder>
                  <w:docPart w:val="E31509E974784582B105B533FFAAAA14"/>
                </w:placeholder>
                <w:temporary/>
                <w:showingPlcHdr/>
                <w15:appearance w15:val="hidden"/>
              </w:sdtPr>
              <w:sdtEndPr/>
              <w:sdtContent>
                <w:r w:rsidR="007501D0" w:rsidRPr="00356198">
                  <w:rPr>
                    <w:rStyle w:val="Emphasis"/>
                  </w:rPr>
                  <w:t>INVOICE #</w:t>
                </w:r>
              </w:sdtContent>
            </w:sdt>
            <w:r w:rsidR="00017A97" w:rsidRPr="00356198">
              <w:t xml:space="preserve"> </w:t>
            </w:r>
            <w:sdt>
              <w:sdtPr>
                <w:id w:val="1723867234"/>
                <w:placeholder>
                  <w:docPart w:val="93B5128F92D64AFA8F47F5260BC439A4"/>
                </w:placeholder>
                <w:showingPlcHdr/>
                <w15:appearance w15:val="hidden"/>
              </w:sdtPr>
              <w:sdtEndPr/>
              <w:sdtContent>
                <w:r w:rsidR="00356198" w:rsidRPr="00356198">
                  <w:t>111</w:t>
                </w:r>
              </w:sdtContent>
            </w:sdt>
          </w:p>
          <w:p w14:paraId="24CA8B00" w14:textId="77777777" w:rsidR="009C5836" w:rsidRPr="00356198" w:rsidRDefault="00BF0331" w:rsidP="00356198">
            <w:pPr>
              <w:pStyle w:val="DateandNumber"/>
            </w:pPr>
            <w:sdt>
              <w:sdtPr>
                <w:alias w:val="Date:"/>
                <w:tag w:val="Date:"/>
                <w:id w:val="-2048360737"/>
                <w:placeholder>
                  <w:docPart w:val="2914D9BDD7594E5EAF72BBE91B31EB64"/>
                </w:placeholder>
                <w:temporary/>
                <w:showingPlcHdr/>
                <w15:appearance w15:val="hidden"/>
              </w:sdtPr>
              <w:sdtEndPr/>
              <w:sdtContent>
                <w:r w:rsidR="007501D0" w:rsidRPr="00356198">
                  <w:rPr>
                    <w:rStyle w:val="Emphasis"/>
                  </w:rPr>
                  <w:t>Date:</w:t>
                </w:r>
              </w:sdtContent>
            </w:sdt>
            <w:r w:rsidR="009C5836" w:rsidRPr="00356198">
              <w:t xml:space="preserve"> </w:t>
            </w:r>
            <w:sdt>
              <w:sdtPr>
                <w:id w:val="-1433965319"/>
                <w:placeholder>
                  <w:docPart w:val="51F52E5F68F64D2E9F672B85B35668F9"/>
                </w:placeholder>
                <w:showingPlcHdr/>
                <w15:appearance w15:val="hidden"/>
              </w:sdtPr>
              <w:sdtEndPr/>
              <w:sdtContent>
                <w:r w:rsidR="00356198" w:rsidRPr="00356198">
                  <w:t>1/9/23</w:t>
                </w:r>
              </w:sdtContent>
            </w:sdt>
          </w:p>
        </w:tc>
      </w:tr>
      <w:tr w:rsidR="00A83EA1" w:rsidRPr="001E3C2E" w14:paraId="44ADDDC5" w14:textId="77777777" w:rsidTr="00356198">
        <w:trPr>
          <w:trHeight w:val="1859"/>
        </w:trPr>
        <w:tc>
          <w:tcPr>
            <w:tcW w:w="5930" w:type="dxa"/>
            <w:tcBorders>
              <w:top w:val="nil"/>
              <w:bottom w:val="nil"/>
            </w:tcBorders>
            <w:shd w:val="clear" w:color="auto" w:fill="auto"/>
          </w:tcPr>
          <w:p w14:paraId="758EFA7A" w14:textId="77777777" w:rsidR="00A83EA1" w:rsidRPr="00356198" w:rsidRDefault="00BF0331" w:rsidP="00356198">
            <w:pPr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To:"/>
                <w:tag w:val="To:"/>
                <w:id w:val="-629860407"/>
                <w:placeholder>
                  <w:docPart w:val="DB2CF4B54DB246DEA14564DE082D9A44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A83EA1" w:rsidRPr="00356198">
                  <w:rPr>
                    <w:rStyle w:val="Emphasis"/>
                  </w:rPr>
                  <w:t>To</w:t>
                </w:r>
                <w:r w:rsidR="00356198" w:rsidRPr="00356198">
                  <w:rPr>
                    <w:rStyle w:val="Emphasis"/>
                  </w:rPr>
                  <w:t>:</w:t>
                </w:r>
              </w:sdtContent>
            </w:sdt>
          </w:p>
          <w:p w14:paraId="0573677E" w14:textId="665E0D9F" w:rsidR="00967116" w:rsidRDefault="00BF0331" w:rsidP="00356198">
            <w:sdt>
              <w:sdtPr>
                <w:id w:val="87588494"/>
                <w:placeholder>
                  <w:docPart w:val="85A6FFE38AE54736B922FC0C01C284EB"/>
                </w:placeholder>
                <w15:appearance w15:val="hidden"/>
              </w:sdtPr>
              <w:sdtEndPr/>
              <w:sdtContent>
                <w:proofErr w:type="gramStart"/>
                <w:r w:rsidR="00984417">
                  <w:t>{{</w:t>
                </w:r>
                <w:r>
                  <w:t xml:space="preserve"> </w:t>
                </w:r>
                <w:proofErr w:type="spellStart"/>
                <w:r w:rsidR="00984417" w:rsidRPr="00984417">
                  <w:t>client</w:t>
                </w:r>
                <w:proofErr w:type="gramEnd"/>
                <w:r w:rsidR="00984417" w:rsidRPr="00984417">
                  <w:t>_name</w:t>
                </w:r>
                <w:proofErr w:type="spellEnd"/>
                <w:r>
                  <w:t xml:space="preserve"> </w:t>
                </w:r>
                <w:r w:rsidR="00984417">
                  <w:t>}}</w:t>
                </w:r>
              </w:sdtContent>
            </w:sdt>
            <w:r w:rsidR="00356198">
              <w:t xml:space="preserve"> </w:t>
            </w:r>
          </w:p>
          <w:p w14:paraId="6F6544C1" w14:textId="55AE8F79" w:rsidR="00984417" w:rsidRDefault="00BF0331" w:rsidP="00984417">
            <w:sdt>
              <w:sdtPr>
                <w:id w:val="241610633"/>
                <w:placeholder>
                  <w:docPart w:val="5DED81F7E1F643E9BC54B77198C9799E"/>
                </w:placeholder>
                <w15:appearance w15:val="hidden"/>
              </w:sdtPr>
              <w:sdtEndPr/>
              <w:sdtContent>
                <w:proofErr w:type="gramStart"/>
                <w:r w:rsidR="00984417">
                  <w:t>{{</w:t>
                </w:r>
                <w:r>
                  <w:t xml:space="preserve"> </w:t>
                </w:r>
                <w:r w:rsidR="00984417">
                  <w:t>address</w:t>
                </w:r>
                <w:proofErr w:type="gramEnd"/>
                <w:r>
                  <w:t xml:space="preserve"> </w:t>
                </w:r>
                <w:r w:rsidR="00984417">
                  <w:t>}}, {{</w:t>
                </w:r>
                <w:r>
                  <w:t xml:space="preserve"> </w:t>
                </w:r>
                <w:r w:rsidR="00984417">
                  <w:t>state</w:t>
                </w:r>
                <w:r>
                  <w:t xml:space="preserve"> </w:t>
                </w:r>
                <w:r w:rsidR="00984417">
                  <w:t>}</w:t>
                </w:r>
                <w:r>
                  <w:t>}</w:t>
                </w:r>
                <w:r w:rsidR="00984417">
                  <w:t xml:space="preserve"> </w:t>
                </w:r>
                <w:r>
                  <w:t>{</w:t>
                </w:r>
                <w:r w:rsidR="00984417">
                  <w:t>{</w:t>
                </w:r>
                <w:r>
                  <w:t xml:space="preserve"> </w:t>
                </w:r>
                <w:proofErr w:type="spellStart"/>
                <w:r w:rsidR="00984417">
                  <w:t>zipcode</w:t>
                </w:r>
                <w:proofErr w:type="spellEnd"/>
                <w:r>
                  <w:t xml:space="preserve"> </w:t>
                </w:r>
                <w:r w:rsidR="00984417">
                  <w:t>}</w:t>
                </w:r>
                <w:r>
                  <w:t>}</w:t>
                </w:r>
              </w:sdtContent>
            </w:sdt>
            <w:r w:rsidR="00984417">
              <w:t xml:space="preserve"> </w:t>
            </w:r>
          </w:p>
          <w:p w14:paraId="796B67E2" w14:textId="413D88C5" w:rsidR="00967116" w:rsidRDefault="00BF0331" w:rsidP="00356198">
            <w:sdt>
              <w:sdtPr>
                <w:id w:val="1256243265"/>
                <w:placeholder>
                  <w:docPart w:val="AEF6E2B9490F4A5D902E476F0297DFD4"/>
                </w:placeholder>
                <w15:appearance w15:val="hidden"/>
              </w:sdtPr>
              <w:sdtEndPr/>
              <w:sdtContent>
                <w:proofErr w:type="gramStart"/>
                <w:r w:rsidR="00984417">
                  <w:t>{{</w:t>
                </w:r>
                <w:r>
                  <w:t xml:space="preserve"> </w:t>
                </w:r>
                <w:proofErr w:type="spellStart"/>
                <w:r w:rsidR="00984417">
                  <w:t>phone</w:t>
                </w:r>
                <w:proofErr w:type="gramEnd"/>
                <w:r w:rsidR="00984417">
                  <w:t>_number</w:t>
                </w:r>
                <w:proofErr w:type="spellEnd"/>
                <w:r>
                  <w:t xml:space="preserve"> </w:t>
                </w:r>
                <w:r w:rsidR="00984417">
                  <w:t>}}</w:t>
                </w:r>
              </w:sdtContent>
            </w:sdt>
            <w:r w:rsidR="00356198">
              <w:t xml:space="preserve"> </w:t>
            </w:r>
          </w:p>
          <w:p w14:paraId="287D4E40" w14:textId="77777777" w:rsidR="00666563" w:rsidRPr="000E5CE9" w:rsidRDefault="00BF0331" w:rsidP="00356198">
            <w:sdt>
              <w:sdtPr>
                <w:id w:val="-520470447"/>
                <w:placeholder>
                  <w:docPart w:val="C8533716BE6846F390CDD8BD3973B49D"/>
                </w:placeholder>
                <w:showingPlcHdr/>
                <w15:appearance w15:val="hidden"/>
              </w:sdtPr>
              <w:sdtEndPr/>
              <w:sdtContent>
                <w:r w:rsidR="00356198" w:rsidRPr="00356198">
                  <w:t>Customer ID No. 0549</w:t>
                </w:r>
              </w:sdtContent>
            </w:sdt>
            <w:r w:rsidR="00356198">
              <w:t xml:space="preserve"> </w:t>
            </w:r>
          </w:p>
        </w:tc>
        <w:tc>
          <w:tcPr>
            <w:tcW w:w="3996" w:type="dxa"/>
            <w:tcBorders>
              <w:top w:val="nil"/>
              <w:bottom w:val="nil"/>
            </w:tcBorders>
            <w:shd w:val="clear" w:color="auto" w:fill="auto"/>
          </w:tcPr>
          <w:p w14:paraId="6A2FBE8C" w14:textId="77777777" w:rsidR="00A83EA1" w:rsidRPr="00990269" w:rsidRDefault="00BF0331" w:rsidP="00356198">
            <w:pPr>
              <w:pStyle w:val="DateandNumber"/>
            </w:pPr>
            <w:sdt>
              <w:sdtPr>
                <w:rPr>
                  <w:rStyle w:val="ExpirationDateCharChar"/>
                  <w:b w:val="0"/>
                  <w:bCs/>
                </w:rPr>
                <w:alias w:val="Expiration Date:"/>
                <w:tag w:val="Expiration Date:"/>
                <w:id w:val="-224756445"/>
                <w:placeholder>
                  <w:docPart w:val="AB888000CD9442D6BFA069EC99EAB22C"/>
                </w:placeholder>
                <w:temporary/>
                <w:showingPlcHdr/>
                <w15:appearance w15:val="hidden"/>
              </w:sdtPr>
              <w:sdtEndPr>
                <w:rPr>
                  <w:rStyle w:val="ExpirationDateCharChar"/>
                </w:rPr>
              </w:sdtEndPr>
              <w:sdtContent>
                <w:r w:rsidR="00A83EA1" w:rsidRPr="00356198">
                  <w:rPr>
                    <w:rStyle w:val="Emphasis"/>
                  </w:rPr>
                  <w:t>Expiration Date</w:t>
                </w:r>
                <w:r w:rsidR="00356198" w:rsidRPr="00356198">
                  <w:rPr>
                    <w:rStyle w:val="Emphasis"/>
                  </w:rPr>
                  <w:t>:</w:t>
                </w:r>
              </w:sdtContent>
            </w:sdt>
            <w:r w:rsidR="00A83EA1" w:rsidRPr="00E31839">
              <w:t xml:space="preserve"> </w:t>
            </w:r>
            <w:sdt>
              <w:sdtPr>
                <w:id w:val="1117491350"/>
                <w:placeholder>
                  <w:docPart w:val="856316F3069F467082CA1CC7E73E1D64"/>
                </w:placeholder>
                <w:showingPlcHdr/>
                <w15:appearance w15:val="hidden"/>
              </w:sdtPr>
              <w:sdtEndPr/>
              <w:sdtContent>
                <w:r w:rsidR="00356198" w:rsidRPr="00356198">
                  <w:t>2/9/23</w:t>
                </w:r>
              </w:sdtContent>
            </w:sdt>
          </w:p>
        </w:tc>
      </w:tr>
    </w:tbl>
    <w:p w14:paraId="5D21B165" w14:textId="77777777" w:rsidR="008A3C48" w:rsidRDefault="008A3C48"/>
    <w:tbl>
      <w:tblPr>
        <w:tblStyle w:val="Style4"/>
        <w:tblW w:w="5000" w:type="pct"/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491"/>
        <w:gridCol w:w="2475"/>
        <w:gridCol w:w="2485"/>
        <w:gridCol w:w="2475"/>
      </w:tblGrid>
      <w:tr w:rsidR="00E814E1" w:rsidRPr="00E814E1" w14:paraId="0A1703F4" w14:textId="77777777" w:rsidTr="00E12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520" w:type="dxa"/>
          </w:tcPr>
          <w:p w14:paraId="709F5FEE" w14:textId="77777777" w:rsidR="00C1473F" w:rsidRPr="00E814E1" w:rsidRDefault="00BF0331" w:rsidP="00E12343">
            <w:pPr>
              <w:pStyle w:val="ColumnHeadings"/>
            </w:pPr>
            <w:sdt>
              <w:sdtPr>
                <w:id w:val="-177118247"/>
                <w:placeholder>
                  <w:docPart w:val="D8881D26A63D403681B0D3CCBFDFE6BB"/>
                </w:placeholder>
                <w:showingPlcHdr/>
                <w15:appearance w15:val="hidden"/>
              </w:sdtPr>
              <w:sdtEndPr/>
              <w:sdtContent>
                <w:r w:rsidR="00E12343" w:rsidRPr="00E814E1">
                  <w:t>Salesperson</w:t>
                </w:r>
              </w:sdtContent>
            </w:sdt>
            <w:r w:rsidR="00E12343" w:rsidRPr="00E814E1">
              <w:t xml:space="preserve"> </w:t>
            </w:r>
          </w:p>
        </w:tc>
        <w:tc>
          <w:tcPr>
            <w:tcW w:w="2520" w:type="dxa"/>
          </w:tcPr>
          <w:p w14:paraId="2D303169" w14:textId="77777777" w:rsidR="00C1473F" w:rsidRPr="00E814E1" w:rsidRDefault="00BF0331" w:rsidP="00E12343">
            <w:pPr>
              <w:pStyle w:val="ColumnHeadings"/>
            </w:pPr>
            <w:sdt>
              <w:sdtPr>
                <w:id w:val="-2130927660"/>
                <w:placeholder>
                  <w:docPart w:val="BD7C638E8F754AC0B077D09B11F6C0D0"/>
                </w:placeholder>
                <w:showingPlcHdr/>
                <w15:appearance w15:val="hidden"/>
              </w:sdtPr>
              <w:sdtEndPr/>
              <w:sdtContent>
                <w:r w:rsidR="00E12343" w:rsidRPr="00E814E1">
                  <w:t>Job</w:t>
                </w:r>
              </w:sdtContent>
            </w:sdt>
            <w:r w:rsidR="00E12343" w:rsidRPr="00E814E1">
              <w:t xml:space="preserve"> </w:t>
            </w:r>
          </w:p>
        </w:tc>
        <w:tc>
          <w:tcPr>
            <w:tcW w:w="2520" w:type="dxa"/>
          </w:tcPr>
          <w:p w14:paraId="2CE45E0A" w14:textId="77777777" w:rsidR="00C1473F" w:rsidRPr="00E814E1" w:rsidRDefault="00BF0331" w:rsidP="00E12343">
            <w:pPr>
              <w:pStyle w:val="ColumnHeadings"/>
            </w:pPr>
            <w:sdt>
              <w:sdtPr>
                <w:id w:val="364263420"/>
                <w:placeholder>
                  <w:docPart w:val="589F2ED2761A408A808E693B9FE02801"/>
                </w:placeholder>
                <w:showingPlcHdr/>
                <w15:appearance w15:val="hidden"/>
              </w:sdtPr>
              <w:sdtEndPr/>
              <w:sdtContent>
                <w:r w:rsidR="00E12343" w:rsidRPr="00E814E1">
                  <w:t>Payment terms</w:t>
                </w:r>
              </w:sdtContent>
            </w:sdt>
            <w:r w:rsidR="00E12343" w:rsidRPr="00E814E1">
              <w:t xml:space="preserve"> </w:t>
            </w:r>
          </w:p>
        </w:tc>
        <w:tc>
          <w:tcPr>
            <w:tcW w:w="2520" w:type="dxa"/>
          </w:tcPr>
          <w:p w14:paraId="4FF877C1" w14:textId="77777777" w:rsidR="00C1473F" w:rsidRPr="00E814E1" w:rsidRDefault="00BF0331" w:rsidP="00E12343">
            <w:pPr>
              <w:pStyle w:val="ColumnHeadings"/>
            </w:pPr>
            <w:sdt>
              <w:sdtPr>
                <w:id w:val="1365329093"/>
                <w:placeholder>
                  <w:docPart w:val="05DA957E811A46E9A4561FD4CF40E33B"/>
                </w:placeholder>
                <w:showingPlcHdr/>
                <w15:appearance w15:val="hidden"/>
              </w:sdtPr>
              <w:sdtEndPr/>
              <w:sdtContent>
                <w:r w:rsidR="00E12343" w:rsidRPr="00E814E1">
                  <w:t>Due date</w:t>
                </w:r>
              </w:sdtContent>
            </w:sdt>
            <w:r w:rsidR="00E12343" w:rsidRPr="00E814E1">
              <w:t xml:space="preserve"> </w:t>
            </w:r>
          </w:p>
        </w:tc>
      </w:tr>
      <w:tr w:rsidR="00C1473F" w:rsidRPr="00666563" w14:paraId="032D7B28" w14:textId="77777777" w:rsidTr="00E12343">
        <w:trPr>
          <w:trHeight w:val="288"/>
        </w:trPr>
        <w:tc>
          <w:tcPr>
            <w:tcW w:w="2520" w:type="dxa"/>
          </w:tcPr>
          <w:p w14:paraId="2FFF5D24" w14:textId="77777777" w:rsidR="00C1473F" w:rsidRPr="00761383" w:rsidRDefault="00BF0331" w:rsidP="00E12343">
            <w:sdt>
              <w:sdtPr>
                <w:id w:val="-1830281040"/>
                <w:placeholder>
                  <w:docPart w:val="61442A93C64C48D693531B3259E37D5A"/>
                </w:placeholder>
                <w:showingPlcHdr/>
                <w15:appearance w15:val="hidden"/>
              </w:sdtPr>
              <w:sdtEndPr/>
              <w:sdtContent>
                <w:r w:rsidR="00E12343" w:rsidRPr="00E12343">
                  <w:t>Cristina Echevarría</w:t>
                </w:r>
              </w:sdtContent>
            </w:sdt>
            <w:r w:rsidR="00E12343">
              <w:t xml:space="preserve"> </w:t>
            </w:r>
          </w:p>
        </w:tc>
        <w:tc>
          <w:tcPr>
            <w:tcW w:w="2520" w:type="dxa"/>
          </w:tcPr>
          <w:p w14:paraId="72A4FC13" w14:textId="77777777" w:rsidR="00C1473F" w:rsidRPr="00761383" w:rsidRDefault="00BF0331" w:rsidP="00E12343">
            <w:sdt>
              <w:sdtPr>
                <w:id w:val="70556014"/>
                <w:placeholder>
                  <w:docPart w:val="6252FBD203A341F892ABD0AFC09347D3"/>
                </w:placeholder>
                <w:showingPlcHdr/>
                <w15:appearance w15:val="hidden"/>
              </w:sdtPr>
              <w:sdtEndPr/>
              <w:sdtContent>
                <w:r w:rsidR="00E12343" w:rsidRPr="00E12343">
                  <w:t>Sales rep</w:t>
                </w:r>
              </w:sdtContent>
            </w:sdt>
            <w:r w:rsidR="00E12343">
              <w:t xml:space="preserve"> </w:t>
            </w:r>
          </w:p>
        </w:tc>
        <w:tc>
          <w:tcPr>
            <w:tcW w:w="2520" w:type="dxa"/>
          </w:tcPr>
          <w:p w14:paraId="3E67687A" w14:textId="77777777" w:rsidR="00C1473F" w:rsidRPr="00761383" w:rsidRDefault="00BF0331" w:rsidP="00E12343">
            <w:sdt>
              <w:sdtPr>
                <w:id w:val="852609789"/>
                <w:placeholder>
                  <w:docPart w:val="53FBFF445ED646198CF7C8C62981D8F2"/>
                </w:placeholder>
                <w:showingPlcHdr/>
                <w15:appearance w15:val="hidden"/>
              </w:sdtPr>
              <w:sdtEndPr/>
              <w:sdtContent>
                <w:r w:rsidR="00E12343" w:rsidRPr="00E12343">
                  <w:t>Due on receipt</w:t>
                </w:r>
              </w:sdtContent>
            </w:sdt>
            <w:r w:rsidR="00E12343">
              <w:t xml:space="preserve"> </w:t>
            </w:r>
          </w:p>
        </w:tc>
        <w:tc>
          <w:tcPr>
            <w:tcW w:w="2520" w:type="dxa"/>
          </w:tcPr>
          <w:p w14:paraId="201FE8AA" w14:textId="77777777" w:rsidR="00C1473F" w:rsidRPr="00761383" w:rsidRDefault="00BF0331" w:rsidP="00E12343">
            <w:sdt>
              <w:sdtPr>
                <w:id w:val="1265726017"/>
                <w:placeholder>
                  <w:docPart w:val="0DCC2432703A43B7A2C362012B63AF86"/>
                </w:placeholder>
                <w:showingPlcHdr/>
                <w15:appearance w15:val="hidden"/>
              </w:sdtPr>
              <w:sdtEndPr/>
              <w:sdtContent>
                <w:r w:rsidR="00E12343" w:rsidRPr="00E12343">
                  <w:t>TBD</w:t>
                </w:r>
              </w:sdtContent>
            </w:sdt>
            <w:r w:rsidR="00E12343">
              <w:t xml:space="preserve"> </w:t>
            </w:r>
          </w:p>
        </w:tc>
      </w:tr>
    </w:tbl>
    <w:p w14:paraId="02DA6642" w14:textId="77777777" w:rsidR="009C5836" w:rsidRPr="001E3C2E" w:rsidRDefault="009C5836" w:rsidP="00897D19"/>
    <w:tbl>
      <w:tblPr>
        <w:tblStyle w:val="Style3"/>
        <w:tblW w:w="5000" w:type="pct"/>
        <w:tblBorders>
          <w:left w:val="single" w:sz="4" w:space="0" w:color="AC292A" w:themeColor="text2" w:themeShade="BF"/>
          <w:bottom w:val="single" w:sz="4" w:space="0" w:color="AC292A" w:themeColor="text2" w:themeShade="BF"/>
          <w:right w:val="single" w:sz="4" w:space="0" w:color="AC292A" w:themeColor="text2" w:themeShade="BF"/>
          <w:insideH w:val="single" w:sz="4" w:space="0" w:color="AC292A" w:themeColor="text2" w:themeShade="BF"/>
          <w:insideV w:val="single" w:sz="4" w:space="0" w:color="AC292A" w:themeColor="text2" w:themeShade="BF"/>
        </w:tblBorders>
        <w:tblLook w:val="0420" w:firstRow="1" w:lastRow="0" w:firstColumn="0" w:lastColumn="0" w:noHBand="0" w:noVBand="1"/>
        <w:tblDescription w:val="Enter Quantity, Description, Unit Price, Discount, and Line Total in table columns, and Subtotal, Sales Tax, and Total at the end of this table"/>
      </w:tblPr>
      <w:tblGrid>
        <w:gridCol w:w="1771"/>
        <w:gridCol w:w="4688"/>
        <w:gridCol w:w="1737"/>
        <w:gridCol w:w="1730"/>
      </w:tblGrid>
      <w:tr w:rsidR="00E31839" w:rsidRPr="00CE5FDC" w14:paraId="314A9F45" w14:textId="77777777" w:rsidTr="00DF4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0F91925A" w14:textId="77777777" w:rsidR="00990269" w:rsidRPr="00CE5FDC" w:rsidRDefault="00BF0331" w:rsidP="00CE5FDC">
            <w:pPr>
              <w:pStyle w:val="ColumnHeadingsWhite"/>
            </w:pPr>
            <w:sdt>
              <w:sdtPr>
                <w:id w:val="652260001"/>
                <w:placeholder>
                  <w:docPart w:val="DFC0C06824524858BBE9874A9476131F"/>
                </w:placeholder>
                <w:showingPlcHdr/>
                <w15:appearance w15:val="hidden"/>
              </w:sdtPr>
              <w:sdtEndPr/>
              <w:sdtContent>
                <w:r w:rsidR="00CE5FDC" w:rsidRPr="00CE5FDC">
                  <w:t>Qty</w:t>
                </w:r>
              </w:sdtContent>
            </w:sdt>
            <w:r w:rsidR="00CE5FDC" w:rsidRPr="00CE5FDC">
              <w:t xml:space="preserve"> </w:t>
            </w:r>
          </w:p>
        </w:tc>
        <w:tc>
          <w:tcPr>
            <w:tcW w:w="4688" w:type="dxa"/>
            <w:vAlign w:val="center"/>
          </w:tcPr>
          <w:p w14:paraId="5EA83CCA" w14:textId="77777777" w:rsidR="00990269" w:rsidRPr="00CE5FDC" w:rsidRDefault="00BF0331" w:rsidP="00CE5FDC">
            <w:pPr>
              <w:pStyle w:val="ColumnHeadingsWhite"/>
            </w:pPr>
            <w:sdt>
              <w:sdtPr>
                <w:id w:val="-121304311"/>
                <w:placeholder>
                  <w:docPart w:val="5F5495226AD24136A921A84E4899902F"/>
                </w:placeholder>
                <w:showingPlcHdr/>
                <w15:appearance w15:val="hidden"/>
              </w:sdtPr>
              <w:sdtEndPr/>
              <w:sdtContent>
                <w:r w:rsidR="00CE5FDC" w:rsidRPr="00CE5FDC">
                  <w:t>Description</w:t>
                </w:r>
              </w:sdtContent>
            </w:sdt>
            <w:r w:rsidR="00CE5FDC" w:rsidRPr="00CE5FDC">
              <w:t xml:space="preserve"> </w:t>
            </w:r>
          </w:p>
        </w:tc>
        <w:tc>
          <w:tcPr>
            <w:tcW w:w="1737" w:type="dxa"/>
            <w:vAlign w:val="center"/>
          </w:tcPr>
          <w:p w14:paraId="7730E924" w14:textId="77777777" w:rsidR="00990269" w:rsidRPr="00CE5FDC" w:rsidRDefault="00BF0331" w:rsidP="00CE5FDC">
            <w:pPr>
              <w:pStyle w:val="ColumnHeadingsWhite"/>
            </w:pPr>
            <w:sdt>
              <w:sdtPr>
                <w:id w:val="-197548432"/>
                <w:placeholder>
                  <w:docPart w:val="15390DBB3CD24D71834722D6C6B554E3"/>
                </w:placeholder>
                <w:showingPlcHdr/>
                <w15:appearance w15:val="hidden"/>
              </w:sdtPr>
              <w:sdtEndPr/>
              <w:sdtContent>
                <w:r w:rsidR="00CE5FDC" w:rsidRPr="00CE5FDC">
                  <w:t>Unit price</w:t>
                </w:r>
              </w:sdtContent>
            </w:sdt>
            <w:r w:rsidR="00CE5FDC" w:rsidRPr="00CE5FDC">
              <w:t xml:space="preserve"> </w:t>
            </w:r>
          </w:p>
        </w:tc>
        <w:tc>
          <w:tcPr>
            <w:tcW w:w="1730" w:type="dxa"/>
            <w:vAlign w:val="center"/>
          </w:tcPr>
          <w:p w14:paraId="2A6CF6F3" w14:textId="77777777" w:rsidR="00990269" w:rsidRPr="00CE5FDC" w:rsidRDefault="00BF0331" w:rsidP="00CE5FDC">
            <w:pPr>
              <w:pStyle w:val="ColumnHeadingsWhite"/>
            </w:pPr>
            <w:sdt>
              <w:sdtPr>
                <w:id w:val="1087808530"/>
                <w:placeholder>
                  <w:docPart w:val="9E6C9C46B2EE431D8BAB3275B86027EB"/>
                </w:placeholder>
                <w:showingPlcHdr/>
                <w15:appearance w15:val="hidden"/>
              </w:sdtPr>
              <w:sdtEndPr/>
              <w:sdtContent>
                <w:r w:rsidR="00CE5FDC" w:rsidRPr="00CE5FDC">
                  <w:t>Line total</w:t>
                </w:r>
              </w:sdtContent>
            </w:sdt>
            <w:r w:rsidR="00CE5FDC" w:rsidRPr="00CE5FDC">
              <w:t xml:space="preserve"> </w:t>
            </w:r>
          </w:p>
        </w:tc>
      </w:tr>
      <w:tr w:rsidR="00DF4485" w:rsidRPr="001E3C2E" w14:paraId="5DB82455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16CCEF7D" w14:textId="3473C3FF" w:rsidR="00990269" w:rsidRPr="001E3C2E" w:rsidRDefault="00BF0331" w:rsidP="00CE5FDC">
            <w:sdt>
              <w:sdtPr>
                <w:id w:val="1595974703"/>
                <w:placeholder>
                  <w:docPart w:val="390289543D544E3AA23B894C0DCC5C00"/>
                </w:placeholder>
                <w15:appearance w15:val="hidden"/>
              </w:sdtPr>
              <w:sdtEndPr/>
              <w:sdtContent>
                <w:proofErr w:type="gramStart"/>
                <w:r>
                  <w:t>{</w:t>
                </w:r>
                <w:r w:rsidR="00984417">
                  <w:t>{</w:t>
                </w:r>
                <w:r>
                  <w:t xml:space="preserve"> </w:t>
                </w:r>
                <w:r w:rsidR="00984417">
                  <w:t>qty</w:t>
                </w:r>
                <w:proofErr w:type="gramEnd"/>
                <w:r>
                  <w:t xml:space="preserve"> </w:t>
                </w:r>
                <w:r w:rsidR="00984417">
                  <w:t>}</w:t>
                </w:r>
                <w:r>
                  <w:t>}</w:t>
                </w:r>
              </w:sdtContent>
            </w:sdt>
          </w:p>
        </w:tc>
        <w:tc>
          <w:tcPr>
            <w:tcW w:w="4688" w:type="dxa"/>
            <w:vAlign w:val="center"/>
          </w:tcPr>
          <w:p w14:paraId="4F0C4495" w14:textId="601C6BEE" w:rsidR="00990269" w:rsidRPr="001E3C2E" w:rsidRDefault="00BF0331" w:rsidP="00CE5FDC">
            <w:sdt>
              <w:sdtPr>
                <w:id w:val="-1399893519"/>
                <w:placeholder>
                  <w:docPart w:val="53063FC53A3F4734B10BED518C4B79B1"/>
                </w:placeholder>
                <w15:appearance w15:val="hidden"/>
              </w:sdtPr>
              <w:sdtEndPr/>
              <w:sdtContent>
                <w:proofErr w:type="gramStart"/>
                <w:r w:rsidR="00984417">
                  <w:t>{{</w:t>
                </w:r>
                <w:r>
                  <w:t xml:space="preserve"> </w:t>
                </w:r>
                <w:r w:rsidR="00984417">
                  <w:t>item</w:t>
                </w:r>
                <w:proofErr w:type="gramEnd"/>
                <w:r>
                  <w:t xml:space="preserve"> </w:t>
                </w:r>
                <w:r w:rsidR="00984417">
                  <w:t>}}</w:t>
                </w:r>
              </w:sdtContent>
            </w:sdt>
            <w:r w:rsidR="00CE5FDC">
              <w:t xml:space="preserve"> </w:t>
            </w:r>
          </w:p>
        </w:tc>
        <w:tc>
          <w:tcPr>
            <w:tcW w:w="1737" w:type="dxa"/>
            <w:vAlign w:val="center"/>
          </w:tcPr>
          <w:p w14:paraId="24AFEE7C" w14:textId="0DCD9D19" w:rsidR="00990269" w:rsidRPr="00CE5FDC" w:rsidRDefault="00BF0331" w:rsidP="00CE5FDC">
            <w:pPr>
              <w:pStyle w:val="Amount"/>
            </w:pPr>
            <w:sdt>
              <w:sdtPr>
                <w:id w:val="-1734144187"/>
                <w:placeholder>
                  <w:docPart w:val="AD22CC2DC1604AD78662B540729A5535"/>
                </w:placeholder>
                <w15:appearance w15:val="hidden"/>
              </w:sdtPr>
              <w:sdtEndPr/>
              <w:sdtContent>
                <w:proofErr w:type="gramStart"/>
                <w:r w:rsidR="00984417">
                  <w:t>{{</w:t>
                </w:r>
                <w:r>
                  <w:t xml:space="preserve"> </w:t>
                </w:r>
                <w:proofErr w:type="spellStart"/>
                <w:r w:rsidR="00984417">
                  <w:t>unit</w:t>
                </w:r>
                <w:proofErr w:type="gramEnd"/>
                <w:r w:rsidR="00984417">
                  <w:t>_price</w:t>
                </w:r>
                <w:proofErr w:type="spellEnd"/>
                <w:r>
                  <w:t xml:space="preserve"> </w:t>
                </w:r>
                <w:r w:rsidR="00984417">
                  <w:t>}</w:t>
                </w:r>
              </w:sdtContent>
            </w:sdt>
            <w:r>
              <w:t>}</w:t>
            </w:r>
          </w:p>
        </w:tc>
        <w:tc>
          <w:tcPr>
            <w:tcW w:w="1730" w:type="dxa"/>
            <w:vAlign w:val="center"/>
          </w:tcPr>
          <w:p w14:paraId="0C5CC32C" w14:textId="6B263D75" w:rsidR="00990269" w:rsidRPr="00CE5FDC" w:rsidRDefault="00BF0331" w:rsidP="00CE5FDC">
            <w:pPr>
              <w:pStyle w:val="Amount"/>
            </w:pPr>
            <w:sdt>
              <w:sdtPr>
                <w:id w:val="691724932"/>
                <w:placeholder>
                  <w:docPart w:val="B343C6EEA311447AA8652CE6919567A1"/>
                </w:placeholder>
                <w15:appearance w15:val="hidden"/>
              </w:sdtPr>
              <w:sdtEndPr/>
              <w:sdtContent>
                <w:proofErr w:type="gramStart"/>
                <w:r>
                  <w:t>{</w:t>
                </w:r>
                <w:r w:rsidR="00984417">
                  <w:t>{</w:t>
                </w:r>
                <w:r>
                  <w:t xml:space="preserve"> </w:t>
                </w:r>
                <w:proofErr w:type="spellStart"/>
                <w:r w:rsidR="00984417">
                  <w:t>unit</w:t>
                </w:r>
                <w:proofErr w:type="gramEnd"/>
                <w:r w:rsidR="00984417">
                  <w:t>_price</w:t>
                </w:r>
                <w:proofErr w:type="spellEnd"/>
                <w:r>
                  <w:t xml:space="preserve"> }</w:t>
                </w:r>
                <w:r w:rsidR="00984417">
                  <w:t>}</w:t>
                </w:r>
              </w:sdtContent>
            </w:sdt>
            <w:r w:rsidR="00CE5FDC" w:rsidRPr="00CE5FDC">
              <w:t xml:space="preserve"> </w:t>
            </w:r>
          </w:p>
        </w:tc>
      </w:tr>
      <w:tr w:rsidR="00990269" w:rsidRPr="001E3C2E" w14:paraId="2ADFE0B1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7C56B74D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25C310CA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4767ED20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7900B2FF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56B3519A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69BBAA1C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5F79DCC5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61176148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58FC00B0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7AFFB27B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384E6FD7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34255E5A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18A174F8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05111282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503AC29D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3E6F0DCC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4571215A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20195629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070B1BEB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21FFA69B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7948DC5F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7B3B1275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24400CB7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483485D9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76A6478F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67A75ACD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1A536A27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0D1C216E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0B3B227A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3D234A75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64141D5A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72B6EED1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6EF4C20E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3EC59649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55E0D38E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0DEC3F7A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3B4BDE0C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68924B13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4F56F423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720908BD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2D20DD8E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60E06ACC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1C6E08A0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444DA6E9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61AF27F6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71" w:type="dxa"/>
            <w:tcBorders>
              <w:bottom w:val="single" w:sz="4" w:space="0" w:color="AC292A" w:themeColor="text2" w:themeShade="BF"/>
            </w:tcBorders>
            <w:vAlign w:val="center"/>
          </w:tcPr>
          <w:p w14:paraId="5FA14188" w14:textId="77777777" w:rsidR="00990269" w:rsidRPr="001E3C2E" w:rsidRDefault="00990269" w:rsidP="00FC4DCA"/>
        </w:tc>
        <w:tc>
          <w:tcPr>
            <w:tcW w:w="4688" w:type="dxa"/>
            <w:tcBorders>
              <w:bottom w:val="single" w:sz="4" w:space="0" w:color="AC292A" w:themeColor="text2" w:themeShade="BF"/>
            </w:tcBorders>
            <w:vAlign w:val="center"/>
          </w:tcPr>
          <w:p w14:paraId="485BD672" w14:textId="77777777" w:rsidR="00990269" w:rsidRPr="001E3C2E" w:rsidRDefault="00990269" w:rsidP="00FC4DCA"/>
        </w:tc>
        <w:tc>
          <w:tcPr>
            <w:tcW w:w="1737" w:type="dxa"/>
            <w:tcBorders>
              <w:bottom w:val="single" w:sz="4" w:space="0" w:color="AC292A" w:themeColor="text2" w:themeShade="BF"/>
            </w:tcBorders>
            <w:vAlign w:val="center"/>
          </w:tcPr>
          <w:p w14:paraId="063EBDAB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2FFEEBF7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4E3C257E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6459" w:type="dxa"/>
            <w:gridSpan w:val="2"/>
            <w:tcBorders>
              <w:top w:val="single" w:sz="4" w:space="0" w:color="AC292A" w:themeColor="text2" w:themeShade="BF"/>
              <w:left w:val="nil"/>
              <w:bottom w:val="nil"/>
              <w:right w:val="nil"/>
            </w:tcBorders>
          </w:tcPr>
          <w:p w14:paraId="179D0247" w14:textId="77777777" w:rsidR="00990269" w:rsidRPr="001E3C2E" w:rsidRDefault="00990269" w:rsidP="00990269"/>
        </w:tc>
        <w:tc>
          <w:tcPr>
            <w:tcW w:w="1737" w:type="dxa"/>
            <w:tcBorders>
              <w:top w:val="single" w:sz="4" w:space="0" w:color="AC292A" w:themeColor="text2" w:themeShade="BF"/>
              <w:left w:val="nil"/>
              <w:bottom w:val="nil"/>
            </w:tcBorders>
            <w:vAlign w:val="center"/>
          </w:tcPr>
          <w:p w14:paraId="7D6D2592" w14:textId="77777777" w:rsidR="00990269" w:rsidRPr="001E3C2E" w:rsidRDefault="00BF0331" w:rsidP="00E12343">
            <w:pPr>
              <w:pStyle w:val="Thankyou"/>
            </w:pPr>
            <w:sdt>
              <w:sdtPr>
                <w:alias w:val="Subtotal:"/>
                <w:tag w:val="Subtotal:"/>
                <w:id w:val="-1489780418"/>
                <w:placeholder>
                  <w:docPart w:val="B57235E81DD74B38A9D4D7B5B88C78EB"/>
                </w:placeholder>
                <w:temporary/>
                <w:showingPlcHdr/>
                <w15:appearance w15:val="hidden"/>
              </w:sdtPr>
              <w:sdtEndPr/>
              <w:sdtContent>
                <w:r w:rsidR="00990269">
                  <w:t>Subtotal</w:t>
                </w:r>
              </w:sdtContent>
            </w:sdt>
            <w:r w:rsidR="00DA16F4">
              <w:t xml:space="preserve"> </w:t>
            </w:r>
          </w:p>
        </w:tc>
        <w:tc>
          <w:tcPr>
            <w:tcW w:w="1730" w:type="dxa"/>
            <w:vAlign w:val="center"/>
          </w:tcPr>
          <w:p w14:paraId="5F4752B0" w14:textId="77777777" w:rsidR="00990269" w:rsidRPr="00DA16F4" w:rsidRDefault="00BF0331" w:rsidP="00DA16F4">
            <w:pPr>
              <w:pStyle w:val="Amount"/>
            </w:pPr>
            <w:sdt>
              <w:sdtPr>
                <w:id w:val="-1332366432"/>
                <w:placeholder>
                  <w:docPart w:val="DCC0393911494A29A948EA485E6ED357"/>
                </w:placeholder>
                <w:showingPlcHdr/>
                <w15:appearance w15:val="hidden"/>
              </w:sdtPr>
              <w:sdtEndPr/>
              <w:sdtContent>
                <w:r w:rsidR="00DA16F4" w:rsidRPr="00DA16F4">
                  <w:t>9.99</w:t>
                </w:r>
              </w:sdtContent>
            </w:sdt>
            <w:r w:rsidR="00DA16F4" w:rsidRPr="00DA16F4">
              <w:t xml:space="preserve"> </w:t>
            </w:r>
          </w:p>
        </w:tc>
      </w:tr>
      <w:tr w:rsidR="00990269" w:rsidRPr="001E3C2E" w14:paraId="4FF5E915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6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740C4" w14:textId="77777777" w:rsidR="00990269" w:rsidRPr="001E3C2E" w:rsidRDefault="00990269" w:rsidP="00990269"/>
        </w:tc>
        <w:tc>
          <w:tcPr>
            <w:tcW w:w="17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DFC91EC" w14:textId="77777777" w:rsidR="00990269" w:rsidRPr="001E3C2E" w:rsidRDefault="00BF0331" w:rsidP="00E12343">
            <w:pPr>
              <w:pStyle w:val="Thankyou"/>
            </w:pPr>
            <w:sdt>
              <w:sdtPr>
                <w:alias w:val="Sales Tax:"/>
                <w:tag w:val="Sales Tax:"/>
                <w:id w:val="-2120289343"/>
                <w:placeholder>
                  <w:docPart w:val="2839B233B12241C786056746B5DC031F"/>
                </w:placeholder>
                <w:temporary/>
                <w:showingPlcHdr/>
                <w15:appearance w15:val="hidden"/>
              </w:sdtPr>
              <w:sdtEndPr/>
              <w:sdtContent>
                <w:r w:rsidR="00990269" w:rsidRPr="00990269">
                  <w:t>Sales Tax</w:t>
                </w:r>
              </w:sdtContent>
            </w:sdt>
            <w:r w:rsidR="00DA16F4">
              <w:t xml:space="preserve"> </w:t>
            </w:r>
          </w:p>
        </w:tc>
        <w:tc>
          <w:tcPr>
            <w:tcW w:w="1730" w:type="dxa"/>
            <w:vAlign w:val="center"/>
          </w:tcPr>
          <w:p w14:paraId="7D76C1CE" w14:textId="5811B174" w:rsidR="00990269" w:rsidRPr="00DA16F4" w:rsidRDefault="00BF0331" w:rsidP="00DA16F4">
            <w:pPr>
              <w:pStyle w:val="Amount"/>
            </w:pPr>
            <w:sdt>
              <w:sdtPr>
                <w:id w:val="-65496636"/>
                <w:placeholder>
                  <w:docPart w:val="C4C7F52A110C42949ADDC5259DA4D61E"/>
                </w:placeholder>
                <w15:appearance w15:val="hidden"/>
              </w:sdtPr>
              <w:sdtEndPr/>
              <w:sdtContent>
                <w:r w:rsidR="00984417">
                  <w:t>{{</w:t>
                </w:r>
                <w:r>
                  <w:t xml:space="preserve"> </w:t>
                </w:r>
              </w:sdtContent>
            </w:sdt>
            <w:proofErr w:type="spellStart"/>
            <w:r w:rsidR="00984417">
              <w:t>sales_</w:t>
            </w:r>
            <w:proofErr w:type="gramStart"/>
            <w:r w:rsidR="00984417">
              <w:t>tax</w:t>
            </w:r>
            <w:proofErr w:type="spellEnd"/>
            <w:r>
              <w:t xml:space="preserve"> </w:t>
            </w:r>
            <w:r w:rsidR="00984417">
              <w:t>}</w:t>
            </w:r>
            <w:proofErr w:type="gramEnd"/>
            <w:r w:rsidR="00984417">
              <w:t>}</w:t>
            </w:r>
            <w:r w:rsidR="00DA16F4" w:rsidRPr="00DA16F4">
              <w:t xml:space="preserve"> </w:t>
            </w:r>
          </w:p>
        </w:tc>
      </w:tr>
      <w:tr w:rsidR="00990269" w:rsidRPr="001E3C2E" w14:paraId="5072E0FC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64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FB9E2D" w14:textId="77777777" w:rsidR="00990269" w:rsidRPr="001E3C2E" w:rsidRDefault="00990269" w:rsidP="00990269"/>
        </w:tc>
        <w:tc>
          <w:tcPr>
            <w:tcW w:w="1737" w:type="dxa"/>
            <w:tcBorders>
              <w:top w:val="nil"/>
              <w:left w:val="nil"/>
              <w:bottom w:val="nil"/>
            </w:tcBorders>
            <w:vAlign w:val="center"/>
          </w:tcPr>
          <w:p w14:paraId="7AEFEC20" w14:textId="77777777" w:rsidR="00990269" w:rsidRPr="001E3C2E" w:rsidRDefault="00BF0331" w:rsidP="00E12343">
            <w:pPr>
              <w:pStyle w:val="Thankyou"/>
            </w:pPr>
            <w:sdt>
              <w:sdtPr>
                <w:alias w:val="Total:"/>
                <w:tag w:val="Total:"/>
                <w:id w:val="1691648536"/>
                <w:placeholder>
                  <w:docPart w:val="B1712F8D68DF4F03B45C9C9C368D5C07"/>
                </w:placeholder>
                <w:temporary/>
                <w:showingPlcHdr/>
                <w15:appearance w15:val="hidden"/>
              </w:sdtPr>
              <w:sdtEndPr/>
              <w:sdtContent>
                <w:r w:rsidR="00990269" w:rsidRPr="00990269">
                  <w:t>Total</w:t>
                </w:r>
              </w:sdtContent>
            </w:sdt>
            <w:r w:rsidR="00DA16F4">
              <w:t xml:space="preserve"> </w:t>
            </w:r>
          </w:p>
        </w:tc>
        <w:tc>
          <w:tcPr>
            <w:tcW w:w="1730" w:type="dxa"/>
            <w:vAlign w:val="center"/>
          </w:tcPr>
          <w:p w14:paraId="61428846" w14:textId="39581623" w:rsidR="00990269" w:rsidRPr="00DA16F4" w:rsidRDefault="00BF0331" w:rsidP="00DA16F4">
            <w:pPr>
              <w:pStyle w:val="Amount"/>
            </w:pPr>
            <w:sdt>
              <w:sdtPr>
                <w:id w:val="721335045"/>
                <w:placeholder>
                  <w:docPart w:val="ADA596705EA04CC1A78442C706EB68C6"/>
                </w:placeholder>
                <w15:appearance w15:val="hidden"/>
              </w:sdtPr>
              <w:sdtEndPr/>
              <w:sdtContent>
                <w:proofErr w:type="gramStart"/>
                <w:r w:rsidR="00984417">
                  <w:t>{{</w:t>
                </w:r>
                <w:r>
                  <w:t xml:space="preserve"> </w:t>
                </w:r>
                <w:r w:rsidR="00984417">
                  <w:t>total</w:t>
                </w:r>
                <w:proofErr w:type="gramEnd"/>
                <w:r>
                  <w:t xml:space="preserve"> </w:t>
                </w:r>
                <w:r w:rsidR="00984417">
                  <w:t>}}</w:t>
                </w:r>
              </w:sdtContent>
            </w:sdt>
            <w:r w:rsidR="00DA16F4" w:rsidRPr="00DA16F4">
              <w:t xml:space="preserve"> </w:t>
            </w:r>
          </w:p>
        </w:tc>
      </w:tr>
    </w:tbl>
    <w:p w14:paraId="622E118A" w14:textId="77777777" w:rsidR="00CB2E13" w:rsidRDefault="00CB2E13" w:rsidP="00207555"/>
    <w:tbl>
      <w:tblPr>
        <w:tblW w:w="5000" w:type="pct"/>
        <w:tblLayout w:type="fixed"/>
        <w:tblLook w:val="0000" w:firstRow="0" w:lastRow="0" w:firstColumn="0" w:lastColumn="0" w:noHBand="0" w:noVBand="0"/>
        <w:tblDescription w:val="Enter Quotation prepared by person name, declaration, Signature to accept, and Thank you message in this table"/>
      </w:tblPr>
      <w:tblGrid>
        <w:gridCol w:w="9936"/>
      </w:tblGrid>
      <w:tr w:rsidR="00CA1CFC" w:rsidRPr="001E3C2E" w14:paraId="7D6E2076" w14:textId="77777777" w:rsidTr="00DA16F4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1C63CDDA" w14:textId="77777777" w:rsidR="003A1E70" w:rsidRDefault="00BF0331" w:rsidP="00DA16F4">
            <w:sdt>
              <w:sdtPr>
                <w:id w:val="258877418"/>
                <w:placeholder>
                  <w:docPart w:val="507B5BFD915E4A7BAF31964597D24419"/>
                </w:placeholder>
                <w:showingPlcHdr/>
                <w15:appearance w15:val="hidden"/>
              </w:sdtPr>
              <w:sdtEndPr/>
              <w:sdtContent>
                <w:r w:rsidR="00DA16F4" w:rsidRPr="00DA16F4">
                  <w:t>Quotation prepared by:</w:t>
                </w:r>
              </w:sdtContent>
            </w:sdt>
            <w:r w:rsidR="00572B9D">
              <w:t xml:space="preserve">  </w:t>
            </w:r>
            <w:sdt>
              <w:sdtPr>
                <w:id w:val="2146611357"/>
                <w:placeholder>
                  <w:docPart w:val="A72AB1B2626B4061838E5A0709DD6DDE"/>
                </w:placeholder>
                <w:showingPlcHdr/>
                <w15:appearance w15:val="hidden"/>
              </w:sdtPr>
              <w:sdtEndPr/>
              <w:sdtContent>
                <w:r w:rsidR="00DA16F4" w:rsidRPr="00DA16F4">
                  <w:t>Cristina Echevarría</w:t>
                </w:r>
              </w:sdtContent>
            </w:sdt>
          </w:p>
          <w:p w14:paraId="3BDCDB31" w14:textId="77777777" w:rsidR="003A1E70" w:rsidRPr="00D8761E" w:rsidRDefault="003A1E70" w:rsidP="00DA16F4"/>
          <w:p w14:paraId="22D1CD14" w14:textId="77777777" w:rsidR="003A1E70" w:rsidRDefault="00BF0331" w:rsidP="00DA16F4">
            <w:sdt>
              <w:sdtPr>
                <w:id w:val="1410817675"/>
                <w:placeholder>
                  <w:docPart w:val="C83EC888EE384A4498E096600DF638EB"/>
                </w:placeholder>
                <w:showingPlcHdr/>
                <w15:appearance w15:val="hidden"/>
              </w:sdtPr>
              <w:sdtEndPr/>
              <w:sdtContent>
                <w:r w:rsidR="00DA16F4" w:rsidRPr="00DA16F4">
                  <w:t>This is a quotation on the goods named, subject to the conditions noted below:</w:t>
                </w:r>
              </w:sdtContent>
            </w:sdt>
            <w:r w:rsidR="003A1E70">
              <w:t xml:space="preserve"> </w:t>
            </w:r>
            <w:sdt>
              <w:sdtPr>
                <w:id w:val="374363098"/>
                <w:placeholder>
                  <w:docPart w:val="3D1A908919854A2EB2E4885237C692D1"/>
                </w:placeholder>
                <w:showingPlcHdr/>
                <w15:appearance w15:val="hidden"/>
              </w:sdtPr>
              <w:sdtEndPr/>
              <w:sdtContent>
                <w:r w:rsidR="00DA16F4" w:rsidRPr="00DA16F4">
                  <w:t>All sales final, payment due upon receipt.</w:t>
                </w:r>
              </w:sdtContent>
            </w:sdt>
          </w:p>
          <w:p w14:paraId="65B54FC8" w14:textId="77777777" w:rsidR="003A1E70" w:rsidRDefault="003A1E70" w:rsidP="00DA16F4"/>
          <w:p w14:paraId="77C28B7D" w14:textId="77777777" w:rsidR="00CA1CFC" w:rsidRPr="007C7496" w:rsidRDefault="00BF0331" w:rsidP="00DA16F4">
            <w:sdt>
              <w:sdtPr>
                <w:id w:val="824402651"/>
                <w:placeholder>
                  <w:docPart w:val="315C7A8CDD244C8F85793ACB172CE826"/>
                </w:placeholder>
                <w:showingPlcHdr/>
                <w15:appearance w15:val="hidden"/>
              </w:sdtPr>
              <w:sdtEndPr/>
              <w:sdtContent>
                <w:r w:rsidR="00DA16F4" w:rsidRPr="00DA16F4">
                  <w:t>To accept this quotation, sign here and return:</w:t>
                </w:r>
              </w:sdtContent>
            </w:sdt>
            <w:r w:rsidR="003A1E70">
              <w:t xml:space="preserve"> </w:t>
            </w:r>
            <w:sdt>
              <w:sdtPr>
                <w:id w:val="-990088902"/>
                <w:placeholder>
                  <w:docPart w:val="43B51A5E06A54CFEA5661DA1FE4E60B1"/>
                </w:placeholder>
                <w:showingPlcHdr/>
                <w15:appearance w15:val="hidden"/>
              </w:sdtPr>
              <w:sdtEndPr/>
              <w:sdtContent>
                <w:r w:rsidR="00DA16F4" w:rsidRPr="00DA16F4">
                  <w:t>____________________________________________________</w:t>
                </w:r>
              </w:sdtContent>
            </w:sdt>
          </w:p>
        </w:tc>
      </w:tr>
      <w:tr w:rsidR="003A1E70" w:rsidRPr="001E3C2E" w14:paraId="28D0DF1F" w14:textId="77777777" w:rsidTr="00DA16F4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04E037FF" w14:textId="77777777" w:rsidR="003A1E70" w:rsidRDefault="00BF0331" w:rsidP="00E12343">
            <w:pPr>
              <w:pStyle w:val="Thankyou"/>
            </w:pPr>
            <w:sdt>
              <w:sdtPr>
                <w:id w:val="591587389"/>
                <w:placeholder>
                  <w:docPart w:val="A149C4F5DBD84A6A82BD641764E1A998"/>
                </w:placeholder>
                <w:showingPlcHdr/>
                <w15:appearance w15:val="hidden"/>
              </w:sdtPr>
              <w:sdtEndPr/>
              <w:sdtContent>
                <w:r w:rsidR="00DA16F4" w:rsidRPr="00DA16F4">
                  <w:t>Thank you for your business!</w:t>
                </w:r>
              </w:sdtContent>
            </w:sdt>
            <w:r w:rsidR="00DA16F4">
              <w:t xml:space="preserve"> </w:t>
            </w:r>
          </w:p>
        </w:tc>
      </w:tr>
    </w:tbl>
    <w:p w14:paraId="700C658D" w14:textId="77777777" w:rsidR="00B764B8" w:rsidRPr="001E3C2E" w:rsidRDefault="00B764B8" w:rsidP="007A7F2F">
      <w:pPr>
        <w:pStyle w:val="Amount"/>
      </w:pPr>
    </w:p>
    <w:sectPr w:rsidR="00B764B8" w:rsidRPr="001E3C2E" w:rsidSect="00FC55BD">
      <w:pgSz w:w="12240" w:h="15840" w:code="1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24A50" w14:textId="77777777" w:rsidR="00486061" w:rsidRDefault="00486061">
      <w:r>
        <w:separator/>
      </w:r>
    </w:p>
  </w:endnote>
  <w:endnote w:type="continuationSeparator" w:id="0">
    <w:p w14:paraId="6503F17D" w14:textId="77777777" w:rsidR="00486061" w:rsidRDefault="00486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0C264" w14:textId="77777777" w:rsidR="00486061" w:rsidRDefault="00486061">
      <w:r>
        <w:separator/>
      </w:r>
    </w:p>
  </w:footnote>
  <w:footnote w:type="continuationSeparator" w:id="0">
    <w:p w14:paraId="56ED98B9" w14:textId="77777777" w:rsidR="00486061" w:rsidRDefault="00486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1478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8769123">
    <w:abstractNumId w:val="11"/>
  </w:num>
  <w:num w:numId="2" w16cid:durableId="2083987083">
    <w:abstractNumId w:val="12"/>
  </w:num>
  <w:num w:numId="3" w16cid:durableId="1061949106">
    <w:abstractNumId w:val="9"/>
  </w:num>
  <w:num w:numId="4" w16cid:durableId="1946568764">
    <w:abstractNumId w:val="7"/>
  </w:num>
  <w:num w:numId="5" w16cid:durableId="1714648312">
    <w:abstractNumId w:val="6"/>
  </w:num>
  <w:num w:numId="6" w16cid:durableId="2122143209">
    <w:abstractNumId w:val="5"/>
  </w:num>
  <w:num w:numId="7" w16cid:durableId="985819084">
    <w:abstractNumId w:val="4"/>
  </w:num>
  <w:num w:numId="8" w16cid:durableId="1155411876">
    <w:abstractNumId w:val="8"/>
  </w:num>
  <w:num w:numId="9" w16cid:durableId="573585769">
    <w:abstractNumId w:val="3"/>
  </w:num>
  <w:num w:numId="10" w16cid:durableId="1978949649">
    <w:abstractNumId w:val="2"/>
  </w:num>
  <w:num w:numId="11" w16cid:durableId="1190099084">
    <w:abstractNumId w:val="1"/>
  </w:num>
  <w:num w:numId="12" w16cid:durableId="2118864515">
    <w:abstractNumId w:val="0"/>
  </w:num>
  <w:num w:numId="13" w16cid:durableId="13381968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removeDateAndTim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61"/>
    <w:rsid w:val="00002021"/>
    <w:rsid w:val="00012C15"/>
    <w:rsid w:val="00012DA5"/>
    <w:rsid w:val="00017A97"/>
    <w:rsid w:val="000226F2"/>
    <w:rsid w:val="000403E8"/>
    <w:rsid w:val="000417F9"/>
    <w:rsid w:val="00043699"/>
    <w:rsid w:val="00055E69"/>
    <w:rsid w:val="00056E24"/>
    <w:rsid w:val="000A72A8"/>
    <w:rsid w:val="000C60AF"/>
    <w:rsid w:val="000E447F"/>
    <w:rsid w:val="000E592C"/>
    <w:rsid w:val="000E5CE9"/>
    <w:rsid w:val="000F1537"/>
    <w:rsid w:val="000F1D23"/>
    <w:rsid w:val="00150599"/>
    <w:rsid w:val="0015744F"/>
    <w:rsid w:val="001724F6"/>
    <w:rsid w:val="001738F7"/>
    <w:rsid w:val="00180611"/>
    <w:rsid w:val="0019085F"/>
    <w:rsid w:val="001B2A81"/>
    <w:rsid w:val="001B5462"/>
    <w:rsid w:val="001B5F25"/>
    <w:rsid w:val="001C1E74"/>
    <w:rsid w:val="001D6696"/>
    <w:rsid w:val="001E3C2E"/>
    <w:rsid w:val="001E4281"/>
    <w:rsid w:val="001F1EA7"/>
    <w:rsid w:val="0020532B"/>
    <w:rsid w:val="00205DD6"/>
    <w:rsid w:val="00207555"/>
    <w:rsid w:val="0021009B"/>
    <w:rsid w:val="00213FAA"/>
    <w:rsid w:val="00215AFC"/>
    <w:rsid w:val="002404C4"/>
    <w:rsid w:val="00246484"/>
    <w:rsid w:val="00251C32"/>
    <w:rsid w:val="00255B08"/>
    <w:rsid w:val="002B5F8B"/>
    <w:rsid w:val="002B744E"/>
    <w:rsid w:val="0031189F"/>
    <w:rsid w:val="00326411"/>
    <w:rsid w:val="003313F8"/>
    <w:rsid w:val="00341D54"/>
    <w:rsid w:val="003465E2"/>
    <w:rsid w:val="003520FE"/>
    <w:rsid w:val="0035481F"/>
    <w:rsid w:val="00356198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7F6"/>
    <w:rsid w:val="003E3D7F"/>
    <w:rsid w:val="003F03CA"/>
    <w:rsid w:val="00413CC1"/>
    <w:rsid w:val="00416A5B"/>
    <w:rsid w:val="00436B94"/>
    <w:rsid w:val="004526C5"/>
    <w:rsid w:val="0047269D"/>
    <w:rsid w:val="00473FA7"/>
    <w:rsid w:val="004742C9"/>
    <w:rsid w:val="004776DC"/>
    <w:rsid w:val="004801EC"/>
    <w:rsid w:val="00486061"/>
    <w:rsid w:val="004D6D3B"/>
    <w:rsid w:val="004E3995"/>
    <w:rsid w:val="004F3FB4"/>
    <w:rsid w:val="00522EAB"/>
    <w:rsid w:val="00531C77"/>
    <w:rsid w:val="005404D4"/>
    <w:rsid w:val="00551108"/>
    <w:rsid w:val="00552F77"/>
    <w:rsid w:val="00572B9D"/>
    <w:rsid w:val="0058338F"/>
    <w:rsid w:val="00584C74"/>
    <w:rsid w:val="00584EBA"/>
    <w:rsid w:val="005A5CD4"/>
    <w:rsid w:val="005A6D66"/>
    <w:rsid w:val="005B7ABD"/>
    <w:rsid w:val="006171BA"/>
    <w:rsid w:val="00640AAC"/>
    <w:rsid w:val="00647F33"/>
    <w:rsid w:val="0065596D"/>
    <w:rsid w:val="00666563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562DB"/>
    <w:rsid w:val="00761383"/>
    <w:rsid w:val="00763353"/>
    <w:rsid w:val="00763758"/>
    <w:rsid w:val="00787234"/>
    <w:rsid w:val="007A07D7"/>
    <w:rsid w:val="007A0C5E"/>
    <w:rsid w:val="007A7F2F"/>
    <w:rsid w:val="007C1315"/>
    <w:rsid w:val="007C52B8"/>
    <w:rsid w:val="007C5A8E"/>
    <w:rsid w:val="007C7496"/>
    <w:rsid w:val="007D49EA"/>
    <w:rsid w:val="007F3D8D"/>
    <w:rsid w:val="007F4E44"/>
    <w:rsid w:val="00803D58"/>
    <w:rsid w:val="008044FF"/>
    <w:rsid w:val="0081446C"/>
    <w:rsid w:val="00824635"/>
    <w:rsid w:val="00880B58"/>
    <w:rsid w:val="0088346B"/>
    <w:rsid w:val="00896A17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568C"/>
    <w:rsid w:val="009463E1"/>
    <w:rsid w:val="009520ED"/>
    <w:rsid w:val="00961A6A"/>
    <w:rsid w:val="00966790"/>
    <w:rsid w:val="00967116"/>
    <w:rsid w:val="0098251A"/>
    <w:rsid w:val="00984417"/>
    <w:rsid w:val="00990269"/>
    <w:rsid w:val="009A1F18"/>
    <w:rsid w:val="009A6AF5"/>
    <w:rsid w:val="009C5836"/>
    <w:rsid w:val="009D56A3"/>
    <w:rsid w:val="009E1965"/>
    <w:rsid w:val="009E3C70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3DA8"/>
    <w:rsid w:val="00A74802"/>
    <w:rsid w:val="00A74C60"/>
    <w:rsid w:val="00A83EA1"/>
    <w:rsid w:val="00AB03C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E5B9D"/>
    <w:rsid w:val="00BF0331"/>
    <w:rsid w:val="00BF5558"/>
    <w:rsid w:val="00C042B3"/>
    <w:rsid w:val="00C0495D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E5FDC"/>
    <w:rsid w:val="00CF01AF"/>
    <w:rsid w:val="00D23F00"/>
    <w:rsid w:val="00D33CEA"/>
    <w:rsid w:val="00D36630"/>
    <w:rsid w:val="00D4146A"/>
    <w:rsid w:val="00D45E69"/>
    <w:rsid w:val="00D514A2"/>
    <w:rsid w:val="00D60AFA"/>
    <w:rsid w:val="00D7042E"/>
    <w:rsid w:val="00D76A11"/>
    <w:rsid w:val="00D84EDA"/>
    <w:rsid w:val="00D87572"/>
    <w:rsid w:val="00D8761E"/>
    <w:rsid w:val="00DA16F4"/>
    <w:rsid w:val="00DC1152"/>
    <w:rsid w:val="00DC6D21"/>
    <w:rsid w:val="00DC7933"/>
    <w:rsid w:val="00DE09CB"/>
    <w:rsid w:val="00DF4485"/>
    <w:rsid w:val="00DF7693"/>
    <w:rsid w:val="00E12343"/>
    <w:rsid w:val="00E27198"/>
    <w:rsid w:val="00E31839"/>
    <w:rsid w:val="00E358C1"/>
    <w:rsid w:val="00E371FA"/>
    <w:rsid w:val="00E42426"/>
    <w:rsid w:val="00E573A1"/>
    <w:rsid w:val="00E6107D"/>
    <w:rsid w:val="00E814E1"/>
    <w:rsid w:val="00E92B02"/>
    <w:rsid w:val="00E9764B"/>
    <w:rsid w:val="00EF58B4"/>
    <w:rsid w:val="00F1292B"/>
    <w:rsid w:val="00F52042"/>
    <w:rsid w:val="00F56C6F"/>
    <w:rsid w:val="00F64BE0"/>
    <w:rsid w:val="00F70E38"/>
    <w:rsid w:val="00F72E86"/>
    <w:rsid w:val="00FB1848"/>
    <w:rsid w:val="00FC4DCA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F3B9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20FE"/>
    <w:pPr>
      <w:spacing w:line="264" w:lineRule="auto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AC292A" w:themeColor="text2" w:themeShade="BF"/>
      <w:spacing w:val="0"/>
      <w:sz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qFormat/>
    <w:rsid w:val="007A7F2F"/>
    <w:pPr>
      <w:numPr>
        <w:ilvl w:val="1"/>
        <w:numId w:val="13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Heading3">
    <w:name w:val="heading 3"/>
    <w:basedOn w:val="Normal"/>
    <w:next w:val="Normal"/>
    <w:uiPriority w:val="9"/>
    <w:semiHidden/>
    <w:rsid w:val="00A71F71"/>
    <w:pPr>
      <w:numPr>
        <w:ilvl w:val="2"/>
        <w:numId w:val="13"/>
      </w:numPr>
      <w:outlineLvl w:val="2"/>
    </w:pPr>
    <w:rPr>
      <w:i/>
      <w:sz w:val="15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5481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B84B2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5481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B84B2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5481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7A321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5481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A32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5481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5481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BalloonText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DateandNumber">
    <w:name w:val="Date and Number"/>
    <w:basedOn w:val="Normal"/>
    <w:link w:val="DateandNumberCharChar"/>
    <w:uiPriority w:val="2"/>
    <w:qFormat/>
    <w:rsid w:val="00356198"/>
    <w:pPr>
      <w:jc w:val="right"/>
    </w:pPr>
    <w:rPr>
      <w:szCs w:val="16"/>
    </w:rPr>
  </w:style>
  <w:style w:type="character" w:customStyle="1" w:styleId="DateandNumberCharChar">
    <w:name w:val="Date and Number Char Char"/>
    <w:basedOn w:val="DefaultParagraphFont"/>
    <w:link w:val="DateandNumber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D2782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6D2782"/>
    <w:rPr>
      <w:b/>
      <w:bCs/>
    </w:rPr>
  </w:style>
  <w:style w:type="paragraph" w:customStyle="1" w:styleId="Name">
    <w:name w:val="Nam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AC292A" w:themeColor="text2" w:themeShade="BF"/>
      <w:sz w:val="24"/>
    </w:rPr>
  </w:style>
  <w:style w:type="paragraph" w:customStyle="1" w:styleId="Slogan">
    <w:name w:val="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Amount">
    <w:name w:val="Amount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E12343"/>
    <w:rPr>
      <w:b/>
      <w:color w:val="AC292A" w:themeColor="text2" w:themeShade="BF"/>
      <w:sz w:val="19"/>
    </w:rPr>
  </w:style>
  <w:style w:type="paragraph" w:customStyle="1" w:styleId="ColumnHeadings">
    <w:name w:val="Column Headings"/>
    <w:basedOn w:val="Normal"/>
    <w:uiPriority w:val="2"/>
    <w:qFormat/>
    <w:rsid w:val="00E814E1"/>
    <w:rPr>
      <w:color w:val="AC292A" w:themeColor="text2" w:themeShade="BF"/>
      <w:sz w:val="19"/>
    </w:rPr>
  </w:style>
  <w:style w:type="paragraph" w:customStyle="1" w:styleId="Centered">
    <w:name w:val="Centered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Labels">
    <w:name w:val="Labels"/>
    <w:basedOn w:val="Heading2"/>
    <w:autoRedefine/>
    <w:uiPriority w:val="3"/>
    <w:semiHidden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autoRedefine/>
    <w:uiPriority w:val="2"/>
    <w:semiHidden/>
    <w:qFormat/>
    <w:rsid w:val="007A7F2F"/>
    <w:rPr>
      <w:b/>
    </w:rPr>
  </w:style>
  <w:style w:type="character" w:customStyle="1" w:styleId="ExpirationDateCharChar">
    <w:name w:val="Expiration Date Char Char"/>
    <w:basedOn w:val="DateandNumberCharChar"/>
    <w:link w:val="ExpirationDate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SmallType">
    <w:name w:val="Small Type"/>
    <w:basedOn w:val="Normal"/>
    <w:link w:val="SmallTypeChar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SmallTypeChar">
    <w:name w:val="Small Type Char"/>
    <w:basedOn w:val="DefaultParagraphFont"/>
    <w:link w:val="SmallType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Header">
    <w:name w:val="header"/>
    <w:basedOn w:val="Normal"/>
    <w:link w:val="Head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Footer">
    <w:name w:val="footer"/>
    <w:basedOn w:val="Normal"/>
    <w:link w:val="Foot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BlockText">
    <w:name w:val="Block Text"/>
    <w:basedOn w:val="Normal"/>
    <w:uiPriority w:val="99"/>
    <w:semiHidden/>
    <w:unhideWhenUsed/>
    <w:rsid w:val="0035481F"/>
    <w:pPr>
      <w:pBdr>
        <w:top w:val="single" w:sz="2" w:space="10" w:color="B84B2B" w:themeColor="accent1" w:themeShade="BF"/>
        <w:left w:val="single" w:sz="2" w:space="10" w:color="B84B2B" w:themeColor="accent1" w:themeShade="BF"/>
        <w:bottom w:val="single" w:sz="2" w:space="10" w:color="B84B2B" w:themeColor="accent1" w:themeShade="BF"/>
        <w:right w:val="single" w:sz="2" w:space="10" w:color="B84B2B" w:themeColor="accent1" w:themeShade="BF"/>
      </w:pBdr>
      <w:ind w:left="1152" w:right="1152"/>
    </w:pPr>
    <w:rPr>
      <w:rFonts w:eastAsiaTheme="minorEastAsia" w:cstheme="minorBidi"/>
      <w:i/>
      <w:iCs/>
      <w:color w:val="B84B2B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0FE"/>
    <w:rPr>
      <w:rFonts w:asciiTheme="majorHAnsi" w:eastAsiaTheme="majorEastAsia" w:hAnsiTheme="majorHAnsi" w:cstheme="majorBidi"/>
      <w:i/>
      <w:iCs/>
      <w:color w:val="B84B2B" w:themeColor="accent1" w:themeShade="BF"/>
      <w:spacing w:val="4"/>
      <w:sz w:val="16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0FE"/>
    <w:rPr>
      <w:rFonts w:asciiTheme="majorHAnsi" w:eastAsiaTheme="majorEastAsia" w:hAnsiTheme="majorHAnsi" w:cstheme="majorBidi"/>
      <w:color w:val="B84B2B" w:themeColor="accent1" w:themeShade="BF"/>
      <w:spacing w:val="4"/>
      <w:sz w:val="16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0FE"/>
    <w:rPr>
      <w:rFonts w:asciiTheme="majorHAnsi" w:eastAsiaTheme="majorEastAsia" w:hAnsiTheme="majorHAnsi" w:cstheme="majorBidi"/>
      <w:color w:val="7A321D" w:themeColor="accent1" w:themeShade="7F"/>
      <w:spacing w:val="4"/>
      <w:sz w:val="16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0FE"/>
    <w:rPr>
      <w:rFonts w:asciiTheme="majorHAnsi" w:eastAsiaTheme="majorEastAsia" w:hAnsiTheme="majorHAnsi" w:cstheme="majorBidi"/>
      <w:i/>
      <w:iCs/>
      <w:color w:val="7A321D" w:themeColor="accent1" w:themeShade="7F"/>
      <w:spacing w:val="4"/>
      <w:sz w:val="16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yperlink">
    <w:name w:val="Hyperlink"/>
    <w:basedOn w:val="DefaultParagraphFont"/>
    <w:semiHidden/>
    <w:unhideWhenUsed/>
    <w:rsid w:val="0035481F"/>
    <w:rPr>
      <w:color w:val="AC292A" w:themeColor="text2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5481F"/>
    <w:rPr>
      <w:i/>
      <w:iCs/>
      <w:color w:val="B84B2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5481F"/>
    <w:pPr>
      <w:pBdr>
        <w:top w:val="single" w:sz="4" w:space="10" w:color="D44A4C" w:themeColor="text2"/>
        <w:bottom w:val="single" w:sz="4" w:space="10" w:color="D44A4C" w:themeColor="text2"/>
      </w:pBdr>
      <w:spacing w:before="360" w:after="360"/>
      <w:ind w:left="864" w:right="864"/>
      <w:jc w:val="center"/>
    </w:pPr>
    <w:rPr>
      <w:i/>
      <w:iCs/>
      <w:color w:val="D44A4C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5481F"/>
    <w:rPr>
      <w:rFonts w:asciiTheme="minorHAnsi" w:hAnsiTheme="minorHAnsi"/>
      <w:i/>
      <w:iCs/>
      <w:color w:val="D44A4C" w:themeColor="text2"/>
      <w:spacing w:val="4"/>
      <w:sz w:val="17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Emphasis">
    <w:name w:val="Emphasis"/>
    <w:uiPriority w:val="99"/>
    <w:qFormat/>
    <w:rsid w:val="00356198"/>
    <w:rPr>
      <w:b/>
      <w:iCs/>
      <w:color w:val="auto"/>
    </w:rPr>
  </w:style>
  <w:style w:type="table" w:customStyle="1" w:styleId="Style1">
    <w:name w:val="Style1"/>
    <w:basedOn w:val="Table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7B321D" w:themeFill="accent1" w:themeFillShade="80"/>
      </w:tcPr>
    </w:tblStylePr>
    <w:tblStylePr w:type="lastRow">
      <w:tblPr/>
      <w:tcPr>
        <w:shd w:val="clear" w:color="auto" w:fill="F6DADA" w:themeFill="text2" w:themeFillTint="33"/>
      </w:tcPr>
    </w:tblStylePr>
    <w:tblStylePr w:type="band2Horz">
      <w:tblPr/>
      <w:tcPr>
        <w:shd w:val="clear" w:color="auto" w:fill="F6DADA" w:themeFill="text2" w:themeFillTint="33"/>
      </w:tcPr>
    </w:tblStylePr>
  </w:style>
  <w:style w:type="table" w:customStyle="1" w:styleId="Style2">
    <w:name w:val="Style2"/>
    <w:basedOn w:val="TableNormal"/>
    <w:uiPriority w:val="99"/>
    <w:rsid w:val="00E31839"/>
    <w:tblPr/>
  </w:style>
  <w:style w:type="table" w:customStyle="1" w:styleId="Style3">
    <w:name w:val="Style3"/>
    <w:basedOn w:val="Table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AC292A" w:themeFill="text2" w:themeFillShade="BF"/>
      </w:tcPr>
    </w:tblStylePr>
    <w:tblStylePr w:type="band1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nil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  <w:tblStylePr w:type="band2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</w:tcPr>
    </w:tblStylePr>
  </w:style>
  <w:style w:type="paragraph" w:customStyle="1" w:styleId="Tagline">
    <w:name w:val="Tagline"/>
    <w:basedOn w:val="Normal"/>
    <w:qFormat/>
    <w:rsid w:val="00356198"/>
    <w:pPr>
      <w:framePr w:hSpace="180" w:wrap="around" w:hAnchor="margin" w:y="400"/>
    </w:pPr>
    <w:rPr>
      <w:noProof/>
      <w:color w:val="AC292A" w:themeColor="text2" w:themeShade="BF"/>
    </w:rPr>
  </w:style>
  <w:style w:type="table" w:styleId="TableGrid">
    <w:name w:val="Table Grid"/>
    <w:basedOn w:val="Table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4">
    <w:name w:val="Style4"/>
    <w:basedOn w:val="TableNormal"/>
    <w:uiPriority w:val="99"/>
    <w:rsid w:val="00E12343"/>
    <w:rPr>
      <w:rFonts w:asciiTheme="minorHAnsi" w:hAnsiTheme="minorHAnsi"/>
    </w:rPr>
    <w:tblPr>
      <w:tblBorders>
        <w:top w:val="single" w:sz="18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inorHAnsi" w:hAnsiTheme="minorHAnsi"/>
        <w:b/>
        <w:i w:val="0"/>
        <w:color w:val="B84B2B" w:themeColor="accent1" w:themeShade="BF"/>
        <w:sz w:val="19"/>
      </w:rPr>
      <w:tblPr/>
      <w:tcPr>
        <w:tcBorders>
          <w:top w:val="single" w:sz="18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</w:style>
  <w:style w:type="paragraph" w:customStyle="1" w:styleId="ColumnHeadingsWhite">
    <w:name w:val="Column Headings White"/>
    <w:basedOn w:val="ColumnHeadings"/>
    <w:qFormat/>
    <w:rsid w:val="00CE5FDC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mple%20service%20qu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EA9C78D4074AA784665E8B25279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6F65A-FFA1-433E-8FD1-250AB0F0BC12}"/>
      </w:docPartPr>
      <w:docPartBody>
        <w:p w:rsidR="00EA0026" w:rsidRDefault="00EA0026">
          <w:pPr>
            <w:pStyle w:val="EBEA9C78D4074AA784665E8B25279B3C"/>
          </w:pPr>
          <w:r w:rsidRPr="00356198">
            <w:t>Relecloud</w:t>
          </w:r>
        </w:p>
      </w:docPartBody>
    </w:docPart>
    <w:docPart>
      <w:docPartPr>
        <w:name w:val="C72F02192C0C41B8B04B1C56FF24D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9956F-A24F-46B5-87B0-29310B1478D7}"/>
      </w:docPartPr>
      <w:docPartBody>
        <w:p w:rsidR="00EA0026" w:rsidRDefault="00EA0026">
          <w:pPr>
            <w:pStyle w:val="C72F02192C0C41B8B04B1C56FF24D5EF"/>
          </w:pPr>
          <w:r w:rsidRPr="00356198">
            <w:t xml:space="preserve">Safely storing the world’s data </w:t>
          </w:r>
        </w:p>
      </w:docPartBody>
    </w:docPart>
    <w:docPart>
      <w:docPartPr>
        <w:name w:val="8C755186F2DA4A06AD4C374E5D02E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AA9CC-8932-4464-9F1B-7EF2CB7B6215}"/>
      </w:docPartPr>
      <w:docPartBody>
        <w:p w:rsidR="00EA0026" w:rsidRDefault="00EA0026">
          <w:pPr>
            <w:pStyle w:val="8C755186F2DA4A06AD4C374E5D02E98D"/>
          </w:pPr>
          <w:r w:rsidRPr="00356198">
            <w:t>QUOTE</w:t>
          </w:r>
        </w:p>
      </w:docPartBody>
    </w:docPart>
    <w:docPart>
      <w:docPartPr>
        <w:name w:val="52842298331C4F47BB0BD483A0A78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ADE4F-E76D-4734-BB75-F6824E5BEE3B}"/>
      </w:docPartPr>
      <w:docPartBody>
        <w:p w:rsidR="00EA0026" w:rsidRDefault="00EA0026">
          <w:pPr>
            <w:pStyle w:val="52842298331C4F47BB0BD483A0A788DB"/>
          </w:pPr>
          <w:r w:rsidRPr="00356198">
            <w:t>4321 Maplewood Ave., Nashville, TN 12345</w:t>
          </w:r>
        </w:p>
      </w:docPartBody>
    </w:docPart>
    <w:docPart>
      <w:docPartPr>
        <w:name w:val="C54765E2DD164FC1A0F7FD457508B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D6AEE-DF83-4963-82B9-FA6CFD7AF8DC}"/>
      </w:docPartPr>
      <w:docPartBody>
        <w:p w:rsidR="00EA0026" w:rsidRDefault="00EA0026">
          <w:pPr>
            <w:pStyle w:val="C54765E2DD164FC1A0F7FD457508BF32"/>
          </w:pPr>
          <w:r w:rsidRPr="00356198">
            <w:t>(123) 456-7890</w:t>
          </w:r>
        </w:p>
      </w:docPartBody>
    </w:docPart>
    <w:docPart>
      <w:docPartPr>
        <w:name w:val="AF98D04FAB6E4CDB8E7CB1A6567C3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62912-C275-4042-B469-290501189546}"/>
      </w:docPartPr>
      <w:docPartBody>
        <w:p w:rsidR="00EA0026" w:rsidRDefault="00EA0026">
          <w:pPr>
            <w:pStyle w:val="AF98D04FAB6E4CDB8E7CB1A6567C3020"/>
          </w:pPr>
          <w:r w:rsidRPr="00356198">
            <w:t>(123) 456-7891</w:t>
          </w:r>
        </w:p>
      </w:docPartBody>
    </w:docPart>
    <w:docPart>
      <w:docPartPr>
        <w:name w:val="4C5F833BC9064F7697FEC8CB8CF78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2C766-0167-4A66-B607-F9FD898AAB08}"/>
      </w:docPartPr>
      <w:docPartBody>
        <w:p w:rsidR="00EA0026" w:rsidRDefault="00EA0026">
          <w:pPr>
            <w:pStyle w:val="4C5F833BC9064F7697FEC8CB8CF7887A"/>
          </w:pPr>
          <w:r w:rsidRPr="00356198">
            <w:t>relecloud@example.com</w:t>
          </w:r>
        </w:p>
      </w:docPartBody>
    </w:docPart>
    <w:docPart>
      <w:docPartPr>
        <w:name w:val="E31509E974784582B105B533FFAAA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BF73E-FD38-46EF-AE89-DC1ACEDA4C67}"/>
      </w:docPartPr>
      <w:docPartBody>
        <w:p w:rsidR="00EA0026" w:rsidRDefault="00EA0026">
          <w:pPr>
            <w:pStyle w:val="E31509E974784582B105B533FFAAAA14"/>
          </w:pPr>
          <w:r w:rsidRPr="00356198">
            <w:rPr>
              <w:rStyle w:val="Emphasis"/>
            </w:rPr>
            <w:t>INVOICE #</w:t>
          </w:r>
        </w:p>
      </w:docPartBody>
    </w:docPart>
    <w:docPart>
      <w:docPartPr>
        <w:name w:val="93B5128F92D64AFA8F47F5260BC43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CADFA-E4A8-4363-B901-B005E072F59A}"/>
      </w:docPartPr>
      <w:docPartBody>
        <w:p w:rsidR="00EA0026" w:rsidRDefault="00EA0026">
          <w:pPr>
            <w:pStyle w:val="93B5128F92D64AFA8F47F5260BC439A4"/>
          </w:pPr>
          <w:r w:rsidRPr="00356198">
            <w:t>111</w:t>
          </w:r>
        </w:p>
      </w:docPartBody>
    </w:docPart>
    <w:docPart>
      <w:docPartPr>
        <w:name w:val="2914D9BDD7594E5EAF72BBE91B31E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CEEC7-76C1-46FF-A68E-3FA48AAE2E22}"/>
      </w:docPartPr>
      <w:docPartBody>
        <w:p w:rsidR="00EA0026" w:rsidRDefault="00EA0026">
          <w:pPr>
            <w:pStyle w:val="2914D9BDD7594E5EAF72BBE91B31EB64"/>
          </w:pPr>
          <w:r w:rsidRPr="00356198">
            <w:rPr>
              <w:rStyle w:val="Emphasis"/>
            </w:rPr>
            <w:t>Date:</w:t>
          </w:r>
        </w:p>
      </w:docPartBody>
    </w:docPart>
    <w:docPart>
      <w:docPartPr>
        <w:name w:val="51F52E5F68F64D2E9F672B85B3566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1A4E6-4D27-441C-9A6C-C8D1AE63E130}"/>
      </w:docPartPr>
      <w:docPartBody>
        <w:p w:rsidR="00EA0026" w:rsidRDefault="00EA0026">
          <w:pPr>
            <w:pStyle w:val="51F52E5F68F64D2E9F672B85B35668F9"/>
          </w:pPr>
          <w:r w:rsidRPr="00356198">
            <w:t>1/9/23</w:t>
          </w:r>
        </w:p>
      </w:docPartBody>
    </w:docPart>
    <w:docPart>
      <w:docPartPr>
        <w:name w:val="DB2CF4B54DB246DEA14564DE082D9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801C7-A75B-4432-9AC5-D40044E9D658}"/>
      </w:docPartPr>
      <w:docPartBody>
        <w:p w:rsidR="00EA0026" w:rsidRDefault="00EA0026">
          <w:pPr>
            <w:pStyle w:val="DB2CF4B54DB246DEA14564DE082D9A44"/>
          </w:pPr>
          <w:r w:rsidRPr="00356198">
            <w:rPr>
              <w:rStyle w:val="Emphasis"/>
            </w:rPr>
            <w:t>To:</w:t>
          </w:r>
        </w:p>
      </w:docPartBody>
    </w:docPart>
    <w:docPart>
      <w:docPartPr>
        <w:name w:val="85A6FFE38AE54736B922FC0C01C28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AA748-25B2-447A-B62A-EE1021C1549C}"/>
      </w:docPartPr>
      <w:docPartBody>
        <w:p w:rsidR="00EA0026" w:rsidRDefault="00EA0026">
          <w:pPr>
            <w:pStyle w:val="85A6FFE38AE54736B922FC0C01C284EB"/>
          </w:pPr>
          <w:r w:rsidRPr="00356198">
            <w:t>Frey Munch</w:t>
          </w:r>
        </w:p>
      </w:docPartBody>
    </w:docPart>
    <w:docPart>
      <w:docPartPr>
        <w:name w:val="AEF6E2B9490F4A5D902E476F0297D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DAEAD-2546-4086-84CD-55036D7E16B5}"/>
      </w:docPartPr>
      <w:docPartBody>
        <w:p w:rsidR="00EA0026" w:rsidRDefault="00EA0026">
          <w:pPr>
            <w:pStyle w:val="AEF6E2B9490F4A5D902E476F0297DFD4"/>
          </w:pPr>
          <w:r w:rsidRPr="00356198">
            <w:t>(123) 789-0123</w:t>
          </w:r>
        </w:p>
      </w:docPartBody>
    </w:docPart>
    <w:docPart>
      <w:docPartPr>
        <w:name w:val="C8533716BE6846F390CDD8BD3973B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E1DC1-583A-4317-B448-14780FED886C}"/>
      </w:docPartPr>
      <w:docPartBody>
        <w:p w:rsidR="00EA0026" w:rsidRDefault="00EA0026">
          <w:pPr>
            <w:pStyle w:val="C8533716BE6846F390CDD8BD3973B49D"/>
          </w:pPr>
          <w:r w:rsidRPr="00356198">
            <w:t>Customer ID No. 0549</w:t>
          </w:r>
        </w:p>
      </w:docPartBody>
    </w:docPart>
    <w:docPart>
      <w:docPartPr>
        <w:name w:val="AB888000CD9442D6BFA069EC99EAB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CA8BC-55E5-441D-A0E1-93714CE459E0}"/>
      </w:docPartPr>
      <w:docPartBody>
        <w:p w:rsidR="00EA0026" w:rsidRDefault="00EA0026">
          <w:pPr>
            <w:pStyle w:val="AB888000CD9442D6BFA069EC99EAB22C"/>
          </w:pPr>
          <w:r w:rsidRPr="00356198">
            <w:rPr>
              <w:rStyle w:val="Emphasis"/>
            </w:rPr>
            <w:t>Expiration Date:</w:t>
          </w:r>
        </w:p>
      </w:docPartBody>
    </w:docPart>
    <w:docPart>
      <w:docPartPr>
        <w:name w:val="856316F3069F467082CA1CC7E73E1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727C6-984D-47CA-884D-F1B8B526B278}"/>
      </w:docPartPr>
      <w:docPartBody>
        <w:p w:rsidR="00EA0026" w:rsidRDefault="00EA0026">
          <w:pPr>
            <w:pStyle w:val="856316F3069F467082CA1CC7E73E1D64"/>
          </w:pPr>
          <w:r w:rsidRPr="00356198">
            <w:t>2/9/23</w:t>
          </w:r>
        </w:p>
      </w:docPartBody>
    </w:docPart>
    <w:docPart>
      <w:docPartPr>
        <w:name w:val="D8881D26A63D403681B0D3CCBFDFE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4C3CA-974F-4B85-B9B1-DBE01768DCBF}"/>
      </w:docPartPr>
      <w:docPartBody>
        <w:p w:rsidR="00EA0026" w:rsidRDefault="00EA0026">
          <w:pPr>
            <w:pStyle w:val="D8881D26A63D403681B0D3CCBFDFE6BB"/>
          </w:pPr>
          <w:r w:rsidRPr="00E814E1">
            <w:t>Salesperson</w:t>
          </w:r>
        </w:p>
      </w:docPartBody>
    </w:docPart>
    <w:docPart>
      <w:docPartPr>
        <w:name w:val="BD7C638E8F754AC0B077D09B11F6C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4991E-E8CC-4289-BE09-4FA25E99EE53}"/>
      </w:docPartPr>
      <w:docPartBody>
        <w:p w:rsidR="00EA0026" w:rsidRDefault="00EA0026">
          <w:pPr>
            <w:pStyle w:val="BD7C638E8F754AC0B077D09B11F6C0D0"/>
          </w:pPr>
          <w:r w:rsidRPr="00E814E1">
            <w:t>Job</w:t>
          </w:r>
        </w:p>
      </w:docPartBody>
    </w:docPart>
    <w:docPart>
      <w:docPartPr>
        <w:name w:val="589F2ED2761A408A808E693B9FE02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6CFB3-A8DA-452C-800E-A6F63CA109CE}"/>
      </w:docPartPr>
      <w:docPartBody>
        <w:p w:rsidR="00EA0026" w:rsidRDefault="00EA0026">
          <w:pPr>
            <w:pStyle w:val="589F2ED2761A408A808E693B9FE02801"/>
          </w:pPr>
          <w:r w:rsidRPr="00E814E1">
            <w:t>Payment terms</w:t>
          </w:r>
        </w:p>
      </w:docPartBody>
    </w:docPart>
    <w:docPart>
      <w:docPartPr>
        <w:name w:val="05DA957E811A46E9A4561FD4CF40E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20625-820C-4DD9-8FBE-EE6B09B61848}"/>
      </w:docPartPr>
      <w:docPartBody>
        <w:p w:rsidR="00EA0026" w:rsidRDefault="00EA0026">
          <w:pPr>
            <w:pStyle w:val="05DA957E811A46E9A4561FD4CF40E33B"/>
          </w:pPr>
          <w:r w:rsidRPr="00E814E1">
            <w:t>Due date</w:t>
          </w:r>
        </w:p>
      </w:docPartBody>
    </w:docPart>
    <w:docPart>
      <w:docPartPr>
        <w:name w:val="61442A93C64C48D693531B3259E37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18353-4FB9-45A1-9EBA-2CF5F614F3AD}"/>
      </w:docPartPr>
      <w:docPartBody>
        <w:p w:rsidR="00EA0026" w:rsidRDefault="00EA0026">
          <w:pPr>
            <w:pStyle w:val="61442A93C64C48D693531B3259E37D5A"/>
          </w:pPr>
          <w:r w:rsidRPr="00E12343">
            <w:t>Cristina Echevarría</w:t>
          </w:r>
        </w:p>
      </w:docPartBody>
    </w:docPart>
    <w:docPart>
      <w:docPartPr>
        <w:name w:val="6252FBD203A341F892ABD0AFC0934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B00DD-DEE8-419D-B5B7-1B131E558D93}"/>
      </w:docPartPr>
      <w:docPartBody>
        <w:p w:rsidR="00EA0026" w:rsidRDefault="00EA0026">
          <w:pPr>
            <w:pStyle w:val="6252FBD203A341F892ABD0AFC09347D3"/>
          </w:pPr>
          <w:r w:rsidRPr="00E12343">
            <w:t>Sales rep</w:t>
          </w:r>
        </w:p>
      </w:docPartBody>
    </w:docPart>
    <w:docPart>
      <w:docPartPr>
        <w:name w:val="53FBFF445ED646198CF7C8C62981D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9134D-3C5A-4544-824B-E04F9C5286EB}"/>
      </w:docPartPr>
      <w:docPartBody>
        <w:p w:rsidR="00EA0026" w:rsidRDefault="00EA0026">
          <w:pPr>
            <w:pStyle w:val="53FBFF445ED646198CF7C8C62981D8F2"/>
          </w:pPr>
          <w:r w:rsidRPr="00E12343">
            <w:t>Due on receipt</w:t>
          </w:r>
        </w:p>
      </w:docPartBody>
    </w:docPart>
    <w:docPart>
      <w:docPartPr>
        <w:name w:val="0DCC2432703A43B7A2C362012B63A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1F40E-9EEA-4145-8F88-C3441513C866}"/>
      </w:docPartPr>
      <w:docPartBody>
        <w:p w:rsidR="00EA0026" w:rsidRDefault="00EA0026">
          <w:pPr>
            <w:pStyle w:val="0DCC2432703A43B7A2C362012B63AF86"/>
          </w:pPr>
          <w:r w:rsidRPr="00E12343">
            <w:t>TBD</w:t>
          </w:r>
        </w:p>
      </w:docPartBody>
    </w:docPart>
    <w:docPart>
      <w:docPartPr>
        <w:name w:val="DFC0C06824524858BBE9874A94761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C0E39-A3D3-4314-8A9C-6CE15437E11F}"/>
      </w:docPartPr>
      <w:docPartBody>
        <w:p w:rsidR="00EA0026" w:rsidRDefault="00EA0026">
          <w:pPr>
            <w:pStyle w:val="DFC0C06824524858BBE9874A9476131F"/>
          </w:pPr>
          <w:r w:rsidRPr="00CE5FDC">
            <w:t>Qty</w:t>
          </w:r>
        </w:p>
      </w:docPartBody>
    </w:docPart>
    <w:docPart>
      <w:docPartPr>
        <w:name w:val="5F5495226AD24136A921A84E48999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10910-BAE4-4CC9-968F-12FD108855A7}"/>
      </w:docPartPr>
      <w:docPartBody>
        <w:p w:rsidR="00EA0026" w:rsidRDefault="00EA0026">
          <w:pPr>
            <w:pStyle w:val="5F5495226AD24136A921A84E4899902F"/>
          </w:pPr>
          <w:r w:rsidRPr="00CE5FDC">
            <w:t>Description</w:t>
          </w:r>
        </w:p>
      </w:docPartBody>
    </w:docPart>
    <w:docPart>
      <w:docPartPr>
        <w:name w:val="15390DBB3CD24D71834722D6C6B55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DC082-0FDC-4FA5-BB49-568BCD626E38}"/>
      </w:docPartPr>
      <w:docPartBody>
        <w:p w:rsidR="00EA0026" w:rsidRDefault="00EA0026">
          <w:pPr>
            <w:pStyle w:val="15390DBB3CD24D71834722D6C6B554E3"/>
          </w:pPr>
          <w:r w:rsidRPr="00CE5FDC">
            <w:t>Unit price</w:t>
          </w:r>
        </w:p>
      </w:docPartBody>
    </w:docPart>
    <w:docPart>
      <w:docPartPr>
        <w:name w:val="9E6C9C46B2EE431D8BAB3275B8602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E5AC-E278-4754-8220-71FE9C962DDE}"/>
      </w:docPartPr>
      <w:docPartBody>
        <w:p w:rsidR="00EA0026" w:rsidRDefault="00EA0026">
          <w:pPr>
            <w:pStyle w:val="9E6C9C46B2EE431D8BAB3275B86027EB"/>
          </w:pPr>
          <w:r w:rsidRPr="00CE5FDC">
            <w:t>Line total</w:t>
          </w:r>
        </w:p>
      </w:docPartBody>
    </w:docPart>
    <w:docPart>
      <w:docPartPr>
        <w:name w:val="390289543D544E3AA23B894C0DCC5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4724B-FFDE-4568-AFE4-F48688324157}"/>
      </w:docPartPr>
      <w:docPartBody>
        <w:p w:rsidR="00EA0026" w:rsidRDefault="00EA0026">
          <w:pPr>
            <w:pStyle w:val="390289543D544E3AA23B894C0DCC5C00"/>
          </w:pPr>
          <w:r w:rsidRPr="00CE5FDC">
            <w:t>1</w:t>
          </w:r>
        </w:p>
      </w:docPartBody>
    </w:docPart>
    <w:docPart>
      <w:docPartPr>
        <w:name w:val="53063FC53A3F4734B10BED518C4B7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DEF44-4C4F-4E1C-92FC-15BCC178D9A4}"/>
      </w:docPartPr>
      <w:docPartBody>
        <w:p w:rsidR="00EA0026" w:rsidRDefault="00EA0026">
          <w:pPr>
            <w:pStyle w:val="53063FC53A3F4734B10BED518C4B79B1"/>
          </w:pPr>
          <w:r w:rsidRPr="00CE5FDC">
            <w:t>1 TB cloud storage</w:t>
          </w:r>
        </w:p>
      </w:docPartBody>
    </w:docPart>
    <w:docPart>
      <w:docPartPr>
        <w:name w:val="AD22CC2DC1604AD78662B540729A5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7B5D0-EE98-4898-BA0C-1E65C75BE19E}"/>
      </w:docPartPr>
      <w:docPartBody>
        <w:p w:rsidR="00EA0026" w:rsidRDefault="00EA0026">
          <w:pPr>
            <w:pStyle w:val="AD22CC2DC1604AD78662B540729A5535"/>
          </w:pPr>
          <w:r w:rsidRPr="00CE5FDC">
            <w:t>9.99</w:t>
          </w:r>
        </w:p>
      </w:docPartBody>
    </w:docPart>
    <w:docPart>
      <w:docPartPr>
        <w:name w:val="B343C6EEA311447AA8652CE691956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7828F-3C21-4979-8D21-B8B6D87BA047}"/>
      </w:docPartPr>
      <w:docPartBody>
        <w:p w:rsidR="00EA0026" w:rsidRDefault="00EA0026">
          <w:pPr>
            <w:pStyle w:val="B343C6EEA311447AA8652CE6919567A1"/>
          </w:pPr>
          <w:r w:rsidRPr="00CE5FDC">
            <w:t>9.99</w:t>
          </w:r>
        </w:p>
      </w:docPartBody>
    </w:docPart>
    <w:docPart>
      <w:docPartPr>
        <w:name w:val="B57235E81DD74B38A9D4D7B5B88C7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99BF1-993F-4B63-9B75-86F53607A147}"/>
      </w:docPartPr>
      <w:docPartBody>
        <w:p w:rsidR="00EA0026" w:rsidRDefault="00EA0026">
          <w:pPr>
            <w:pStyle w:val="B57235E81DD74B38A9D4D7B5B88C78EB"/>
          </w:pPr>
          <w:r>
            <w:t>Subtotal</w:t>
          </w:r>
        </w:p>
      </w:docPartBody>
    </w:docPart>
    <w:docPart>
      <w:docPartPr>
        <w:name w:val="DCC0393911494A29A948EA485E6ED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EAFD5-DF61-4A2F-B8D5-8D182A395CB8}"/>
      </w:docPartPr>
      <w:docPartBody>
        <w:p w:rsidR="00EA0026" w:rsidRDefault="00EA0026">
          <w:pPr>
            <w:pStyle w:val="DCC0393911494A29A948EA485E6ED357"/>
          </w:pPr>
          <w:r w:rsidRPr="00DA16F4">
            <w:t>9.99</w:t>
          </w:r>
        </w:p>
      </w:docPartBody>
    </w:docPart>
    <w:docPart>
      <w:docPartPr>
        <w:name w:val="2839B233B12241C786056746B5DC0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8391C-6A83-4BD5-9672-59C5FA0AEB19}"/>
      </w:docPartPr>
      <w:docPartBody>
        <w:p w:rsidR="00EA0026" w:rsidRDefault="00EA0026">
          <w:pPr>
            <w:pStyle w:val="2839B233B12241C786056746B5DC031F"/>
          </w:pPr>
          <w:r w:rsidRPr="00990269">
            <w:t>Sales Tax</w:t>
          </w:r>
        </w:p>
      </w:docPartBody>
    </w:docPart>
    <w:docPart>
      <w:docPartPr>
        <w:name w:val="C4C7F52A110C42949ADDC5259DA4D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5B884-83DD-4C37-AF13-647557205C9F}"/>
      </w:docPartPr>
      <w:docPartBody>
        <w:p w:rsidR="00EA0026" w:rsidRDefault="00EA0026">
          <w:pPr>
            <w:pStyle w:val="C4C7F52A110C42949ADDC5259DA4D61E"/>
          </w:pPr>
          <w:r w:rsidRPr="00DA16F4">
            <w:t>0.00</w:t>
          </w:r>
        </w:p>
      </w:docPartBody>
    </w:docPart>
    <w:docPart>
      <w:docPartPr>
        <w:name w:val="B1712F8D68DF4F03B45C9C9C368D5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76FC4-1DFC-4969-A9DD-83817EF52511}"/>
      </w:docPartPr>
      <w:docPartBody>
        <w:p w:rsidR="00EA0026" w:rsidRDefault="00EA0026">
          <w:pPr>
            <w:pStyle w:val="B1712F8D68DF4F03B45C9C9C368D5C07"/>
          </w:pPr>
          <w:r w:rsidRPr="00990269">
            <w:t>Total</w:t>
          </w:r>
        </w:p>
      </w:docPartBody>
    </w:docPart>
    <w:docPart>
      <w:docPartPr>
        <w:name w:val="ADA596705EA04CC1A78442C706EB6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9578D-9C95-4FE6-8F24-E8E71F2B5C46}"/>
      </w:docPartPr>
      <w:docPartBody>
        <w:p w:rsidR="00EA0026" w:rsidRDefault="00EA0026">
          <w:pPr>
            <w:pStyle w:val="ADA596705EA04CC1A78442C706EB68C6"/>
          </w:pPr>
          <w:r w:rsidRPr="00DA16F4">
            <w:t>9.99</w:t>
          </w:r>
        </w:p>
      </w:docPartBody>
    </w:docPart>
    <w:docPart>
      <w:docPartPr>
        <w:name w:val="507B5BFD915E4A7BAF31964597D24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C041C-9CAF-4BBE-A97E-DA92AD6CEC5F}"/>
      </w:docPartPr>
      <w:docPartBody>
        <w:p w:rsidR="00EA0026" w:rsidRDefault="00EA0026">
          <w:pPr>
            <w:pStyle w:val="507B5BFD915E4A7BAF31964597D24419"/>
          </w:pPr>
          <w:r w:rsidRPr="00DA16F4">
            <w:t>Quotation prepared by:</w:t>
          </w:r>
        </w:p>
      </w:docPartBody>
    </w:docPart>
    <w:docPart>
      <w:docPartPr>
        <w:name w:val="A72AB1B2626B4061838E5A0709DD6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DBD30-B1B8-4F5B-9EF7-E947C19798A0}"/>
      </w:docPartPr>
      <w:docPartBody>
        <w:p w:rsidR="00EA0026" w:rsidRDefault="00EA0026">
          <w:pPr>
            <w:pStyle w:val="A72AB1B2626B4061838E5A0709DD6DDE"/>
          </w:pPr>
          <w:r w:rsidRPr="00DA16F4">
            <w:t>Cristina Echevarría</w:t>
          </w:r>
        </w:p>
      </w:docPartBody>
    </w:docPart>
    <w:docPart>
      <w:docPartPr>
        <w:name w:val="C83EC888EE384A4498E096600DF63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09A54-9470-4DBE-BD6B-6A360BA5BE4A}"/>
      </w:docPartPr>
      <w:docPartBody>
        <w:p w:rsidR="00EA0026" w:rsidRDefault="00EA0026">
          <w:pPr>
            <w:pStyle w:val="C83EC888EE384A4498E096600DF638EB"/>
          </w:pPr>
          <w:r w:rsidRPr="00DA16F4">
            <w:t>This is a quotation on the goods named, subject to the conditions noted below:</w:t>
          </w:r>
        </w:p>
      </w:docPartBody>
    </w:docPart>
    <w:docPart>
      <w:docPartPr>
        <w:name w:val="3D1A908919854A2EB2E4885237C69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A172E-0783-4EC2-A3E1-58D77F749576}"/>
      </w:docPartPr>
      <w:docPartBody>
        <w:p w:rsidR="00EA0026" w:rsidRDefault="00EA0026">
          <w:pPr>
            <w:pStyle w:val="3D1A908919854A2EB2E4885237C692D1"/>
          </w:pPr>
          <w:r w:rsidRPr="00DA16F4">
            <w:t>All sales final, payment due upon receipt.</w:t>
          </w:r>
        </w:p>
      </w:docPartBody>
    </w:docPart>
    <w:docPart>
      <w:docPartPr>
        <w:name w:val="315C7A8CDD244C8F85793ACB172CE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62721-1A16-406E-AF78-40D2049B0E8A}"/>
      </w:docPartPr>
      <w:docPartBody>
        <w:p w:rsidR="00EA0026" w:rsidRDefault="00EA0026">
          <w:pPr>
            <w:pStyle w:val="315C7A8CDD244C8F85793ACB172CE826"/>
          </w:pPr>
          <w:r w:rsidRPr="00DA16F4">
            <w:t>To accept this quotation, sign here and return:</w:t>
          </w:r>
        </w:p>
      </w:docPartBody>
    </w:docPart>
    <w:docPart>
      <w:docPartPr>
        <w:name w:val="43B51A5E06A54CFEA5661DA1FE4E6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7E86A-1115-4D3B-AE56-D9C185EC9BF0}"/>
      </w:docPartPr>
      <w:docPartBody>
        <w:p w:rsidR="00EA0026" w:rsidRDefault="00EA0026">
          <w:pPr>
            <w:pStyle w:val="43B51A5E06A54CFEA5661DA1FE4E60B1"/>
          </w:pPr>
          <w:r w:rsidRPr="00DA16F4">
            <w:t>____________________________________________________</w:t>
          </w:r>
        </w:p>
      </w:docPartBody>
    </w:docPart>
    <w:docPart>
      <w:docPartPr>
        <w:name w:val="A149C4F5DBD84A6A82BD641764E1A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DEA5B-6361-4FD8-A90D-93F3DEF2FAE9}"/>
      </w:docPartPr>
      <w:docPartBody>
        <w:p w:rsidR="00EA0026" w:rsidRDefault="00EA0026">
          <w:pPr>
            <w:pStyle w:val="A149C4F5DBD84A6A82BD641764E1A998"/>
          </w:pPr>
          <w:r w:rsidRPr="00DA16F4">
            <w:t>Thank you for your business!</w:t>
          </w:r>
        </w:p>
      </w:docPartBody>
    </w:docPart>
    <w:docPart>
      <w:docPartPr>
        <w:name w:val="5DED81F7E1F643E9BC54B77198C97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64B0D-9429-4A0B-BE3B-543A629E2A68}"/>
      </w:docPartPr>
      <w:docPartBody>
        <w:p w:rsidR="00EA0026" w:rsidRDefault="00EA0026" w:rsidP="00EA0026">
          <w:pPr>
            <w:pStyle w:val="5DED81F7E1F643E9BC54B77198C9799E"/>
          </w:pPr>
          <w:r w:rsidRPr="00356198">
            <w:t>San Francisco, CA 54321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26"/>
    <w:rsid w:val="00EA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EA9C78D4074AA784665E8B25279B3C">
    <w:name w:val="EBEA9C78D4074AA784665E8B25279B3C"/>
  </w:style>
  <w:style w:type="paragraph" w:customStyle="1" w:styleId="C72F02192C0C41B8B04B1C56FF24D5EF">
    <w:name w:val="C72F02192C0C41B8B04B1C56FF24D5EF"/>
  </w:style>
  <w:style w:type="paragraph" w:customStyle="1" w:styleId="8C755186F2DA4A06AD4C374E5D02E98D">
    <w:name w:val="8C755186F2DA4A06AD4C374E5D02E98D"/>
  </w:style>
  <w:style w:type="paragraph" w:customStyle="1" w:styleId="52842298331C4F47BB0BD483A0A788DB">
    <w:name w:val="52842298331C4F47BB0BD483A0A788DB"/>
  </w:style>
  <w:style w:type="paragraph" w:customStyle="1" w:styleId="C54765E2DD164FC1A0F7FD457508BF32">
    <w:name w:val="C54765E2DD164FC1A0F7FD457508BF32"/>
  </w:style>
  <w:style w:type="paragraph" w:customStyle="1" w:styleId="AF98D04FAB6E4CDB8E7CB1A6567C3020">
    <w:name w:val="AF98D04FAB6E4CDB8E7CB1A6567C3020"/>
  </w:style>
  <w:style w:type="paragraph" w:customStyle="1" w:styleId="4C5F833BC9064F7697FEC8CB8CF7887A">
    <w:name w:val="4C5F833BC9064F7697FEC8CB8CF7887A"/>
  </w:style>
  <w:style w:type="character" w:styleId="Emphasis">
    <w:name w:val="Emphasis"/>
    <w:uiPriority w:val="99"/>
    <w:qFormat/>
    <w:rPr>
      <w:b/>
      <w:iCs/>
      <w:color w:val="auto"/>
    </w:rPr>
  </w:style>
  <w:style w:type="paragraph" w:customStyle="1" w:styleId="E31509E974784582B105B533FFAAAA14">
    <w:name w:val="E31509E974784582B105B533FFAAAA14"/>
  </w:style>
  <w:style w:type="paragraph" w:customStyle="1" w:styleId="93B5128F92D64AFA8F47F5260BC439A4">
    <w:name w:val="93B5128F92D64AFA8F47F5260BC439A4"/>
  </w:style>
  <w:style w:type="paragraph" w:customStyle="1" w:styleId="2914D9BDD7594E5EAF72BBE91B31EB64">
    <w:name w:val="2914D9BDD7594E5EAF72BBE91B31EB64"/>
  </w:style>
  <w:style w:type="paragraph" w:customStyle="1" w:styleId="51F52E5F68F64D2E9F672B85B35668F9">
    <w:name w:val="51F52E5F68F64D2E9F672B85B35668F9"/>
  </w:style>
  <w:style w:type="paragraph" w:customStyle="1" w:styleId="DB2CF4B54DB246DEA14564DE082D9A44">
    <w:name w:val="DB2CF4B54DB246DEA14564DE082D9A44"/>
  </w:style>
  <w:style w:type="paragraph" w:customStyle="1" w:styleId="85A6FFE38AE54736B922FC0C01C284EB">
    <w:name w:val="85A6FFE38AE54736B922FC0C01C284EB"/>
  </w:style>
  <w:style w:type="paragraph" w:customStyle="1" w:styleId="AEF6E2B9490F4A5D902E476F0297DFD4">
    <w:name w:val="AEF6E2B9490F4A5D902E476F0297DFD4"/>
  </w:style>
  <w:style w:type="paragraph" w:customStyle="1" w:styleId="C8533716BE6846F390CDD8BD3973B49D">
    <w:name w:val="C8533716BE6846F390CDD8BD3973B49D"/>
  </w:style>
  <w:style w:type="paragraph" w:customStyle="1" w:styleId="AB888000CD9442D6BFA069EC99EAB22C">
    <w:name w:val="AB888000CD9442D6BFA069EC99EAB22C"/>
  </w:style>
  <w:style w:type="paragraph" w:customStyle="1" w:styleId="856316F3069F467082CA1CC7E73E1D64">
    <w:name w:val="856316F3069F467082CA1CC7E73E1D64"/>
  </w:style>
  <w:style w:type="paragraph" w:customStyle="1" w:styleId="D8881D26A63D403681B0D3CCBFDFE6BB">
    <w:name w:val="D8881D26A63D403681B0D3CCBFDFE6BB"/>
  </w:style>
  <w:style w:type="paragraph" w:customStyle="1" w:styleId="BD7C638E8F754AC0B077D09B11F6C0D0">
    <w:name w:val="BD7C638E8F754AC0B077D09B11F6C0D0"/>
  </w:style>
  <w:style w:type="paragraph" w:customStyle="1" w:styleId="589F2ED2761A408A808E693B9FE02801">
    <w:name w:val="589F2ED2761A408A808E693B9FE02801"/>
  </w:style>
  <w:style w:type="paragraph" w:customStyle="1" w:styleId="05DA957E811A46E9A4561FD4CF40E33B">
    <w:name w:val="05DA957E811A46E9A4561FD4CF40E33B"/>
  </w:style>
  <w:style w:type="paragraph" w:customStyle="1" w:styleId="61442A93C64C48D693531B3259E37D5A">
    <w:name w:val="61442A93C64C48D693531B3259E37D5A"/>
  </w:style>
  <w:style w:type="paragraph" w:customStyle="1" w:styleId="6252FBD203A341F892ABD0AFC09347D3">
    <w:name w:val="6252FBD203A341F892ABD0AFC09347D3"/>
  </w:style>
  <w:style w:type="paragraph" w:customStyle="1" w:styleId="53FBFF445ED646198CF7C8C62981D8F2">
    <w:name w:val="53FBFF445ED646198CF7C8C62981D8F2"/>
  </w:style>
  <w:style w:type="paragraph" w:customStyle="1" w:styleId="0DCC2432703A43B7A2C362012B63AF86">
    <w:name w:val="0DCC2432703A43B7A2C362012B63AF86"/>
  </w:style>
  <w:style w:type="paragraph" w:customStyle="1" w:styleId="DFC0C06824524858BBE9874A9476131F">
    <w:name w:val="DFC0C06824524858BBE9874A9476131F"/>
  </w:style>
  <w:style w:type="paragraph" w:customStyle="1" w:styleId="5F5495226AD24136A921A84E4899902F">
    <w:name w:val="5F5495226AD24136A921A84E4899902F"/>
  </w:style>
  <w:style w:type="paragraph" w:customStyle="1" w:styleId="15390DBB3CD24D71834722D6C6B554E3">
    <w:name w:val="15390DBB3CD24D71834722D6C6B554E3"/>
  </w:style>
  <w:style w:type="paragraph" w:customStyle="1" w:styleId="9E6C9C46B2EE431D8BAB3275B86027EB">
    <w:name w:val="9E6C9C46B2EE431D8BAB3275B86027EB"/>
  </w:style>
  <w:style w:type="paragraph" w:customStyle="1" w:styleId="390289543D544E3AA23B894C0DCC5C00">
    <w:name w:val="390289543D544E3AA23B894C0DCC5C00"/>
  </w:style>
  <w:style w:type="paragraph" w:customStyle="1" w:styleId="53063FC53A3F4734B10BED518C4B79B1">
    <w:name w:val="53063FC53A3F4734B10BED518C4B79B1"/>
  </w:style>
  <w:style w:type="paragraph" w:customStyle="1" w:styleId="AD22CC2DC1604AD78662B540729A5535">
    <w:name w:val="AD22CC2DC1604AD78662B540729A5535"/>
  </w:style>
  <w:style w:type="paragraph" w:customStyle="1" w:styleId="B343C6EEA311447AA8652CE6919567A1">
    <w:name w:val="B343C6EEA311447AA8652CE6919567A1"/>
  </w:style>
  <w:style w:type="paragraph" w:customStyle="1" w:styleId="B57235E81DD74B38A9D4D7B5B88C78EB">
    <w:name w:val="B57235E81DD74B38A9D4D7B5B88C78EB"/>
  </w:style>
  <w:style w:type="paragraph" w:customStyle="1" w:styleId="DCC0393911494A29A948EA485E6ED357">
    <w:name w:val="DCC0393911494A29A948EA485E6ED357"/>
  </w:style>
  <w:style w:type="paragraph" w:customStyle="1" w:styleId="2839B233B12241C786056746B5DC031F">
    <w:name w:val="2839B233B12241C786056746B5DC031F"/>
  </w:style>
  <w:style w:type="paragraph" w:customStyle="1" w:styleId="C4C7F52A110C42949ADDC5259DA4D61E">
    <w:name w:val="C4C7F52A110C42949ADDC5259DA4D61E"/>
  </w:style>
  <w:style w:type="paragraph" w:customStyle="1" w:styleId="B1712F8D68DF4F03B45C9C9C368D5C07">
    <w:name w:val="B1712F8D68DF4F03B45C9C9C368D5C07"/>
  </w:style>
  <w:style w:type="paragraph" w:customStyle="1" w:styleId="ADA596705EA04CC1A78442C706EB68C6">
    <w:name w:val="ADA596705EA04CC1A78442C706EB68C6"/>
  </w:style>
  <w:style w:type="paragraph" w:customStyle="1" w:styleId="507B5BFD915E4A7BAF31964597D24419">
    <w:name w:val="507B5BFD915E4A7BAF31964597D24419"/>
  </w:style>
  <w:style w:type="paragraph" w:customStyle="1" w:styleId="A72AB1B2626B4061838E5A0709DD6DDE">
    <w:name w:val="A72AB1B2626B4061838E5A0709DD6DDE"/>
  </w:style>
  <w:style w:type="paragraph" w:customStyle="1" w:styleId="C83EC888EE384A4498E096600DF638EB">
    <w:name w:val="C83EC888EE384A4498E096600DF638EB"/>
  </w:style>
  <w:style w:type="paragraph" w:customStyle="1" w:styleId="3D1A908919854A2EB2E4885237C692D1">
    <w:name w:val="3D1A908919854A2EB2E4885237C692D1"/>
  </w:style>
  <w:style w:type="paragraph" w:customStyle="1" w:styleId="315C7A8CDD244C8F85793ACB172CE826">
    <w:name w:val="315C7A8CDD244C8F85793ACB172CE826"/>
  </w:style>
  <w:style w:type="paragraph" w:customStyle="1" w:styleId="43B51A5E06A54CFEA5661DA1FE4E60B1">
    <w:name w:val="43B51A5E06A54CFEA5661DA1FE4E60B1"/>
  </w:style>
  <w:style w:type="paragraph" w:customStyle="1" w:styleId="A149C4F5DBD84A6A82BD641764E1A998">
    <w:name w:val="A149C4F5DBD84A6A82BD641764E1A998"/>
  </w:style>
  <w:style w:type="paragraph" w:customStyle="1" w:styleId="5DED81F7E1F643E9BC54B77198C9799E">
    <w:name w:val="5DED81F7E1F643E9BC54B77198C9799E"/>
    <w:rsid w:val="00EA00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ervice Quote">
      <a:dk1>
        <a:srgbClr val="000000"/>
      </a:dk1>
      <a:lt1>
        <a:srgbClr val="FFFFFF"/>
      </a:lt1>
      <a:dk2>
        <a:srgbClr val="D44A4C"/>
      </a:dk2>
      <a:lt2>
        <a:srgbClr val="E7E6E6"/>
      </a:lt2>
      <a:accent1>
        <a:srgbClr val="D87659"/>
      </a:accent1>
      <a:accent2>
        <a:srgbClr val="EC8B31"/>
      </a:accent2>
      <a:accent3>
        <a:srgbClr val="F5B840"/>
      </a:accent3>
      <a:accent4>
        <a:srgbClr val="304A61"/>
      </a:accent4>
      <a:accent5>
        <a:srgbClr val="4B9BB9"/>
      </a:accent5>
      <a:accent6>
        <a:srgbClr val="9AC9E2"/>
      </a:accent6>
      <a:hlink>
        <a:srgbClr val="0563C1"/>
      </a:hlink>
      <a:folHlink>
        <a:srgbClr val="954F7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3CF9CD8-197E-44B2-AC01-616EC0F8C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B77890-3CEE-4E68-940A-F335E131FC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BE260B-89FA-4C2A-8CC6-AF410096B4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89125E-F545-46E5-B780-871CAFC263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service quote</Template>
  <TotalTime>0</TotalTime>
  <Pages>1</Pages>
  <Words>129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lastModifiedBy/>
  <cp:revision>1</cp:revision>
  <dcterms:created xsi:type="dcterms:W3CDTF">2023-10-31T01:09:00Z</dcterms:created>
  <dcterms:modified xsi:type="dcterms:W3CDTF">2023-10-31T02:13:00Z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